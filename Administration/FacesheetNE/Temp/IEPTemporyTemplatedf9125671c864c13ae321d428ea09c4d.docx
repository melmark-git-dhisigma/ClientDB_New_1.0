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Demasi,Paul,W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02/29/2000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.,Massachusetts,00000,United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04/28/2014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WInchester Hosptal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03/09/2022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5.580 ft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136.000 lbs (03/2022)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Brwon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Mole on torso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Kimberly Duhanyan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Julia Hrdina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rPr>
                <w:b/>
              </w:rP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DeMasi,Jean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DeMasi,Paul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paulde9@aol.com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Sibling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Demasi,Jenna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77 West Park Drive,Wakefield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(781)245-6190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District/School Representative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Galvin,Rosie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English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 Maguire,Executive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Bird,Vice President and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 Orchanian,Senior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Lauren  Carter,Director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 Duhanyan,Director of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(781)246-6416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Wakefield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11/06/2015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11/02/2017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11/01/2017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Seem Collaborative at Beebe School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263 W. Foster Street,Melrose,Massachusetts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Seem Collaborative at North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Collincote Street 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Glavin Middle School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525 Main St.,Wakefield,Massachusetts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07/01/2011-04/26/2014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84d907f03d2e40c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