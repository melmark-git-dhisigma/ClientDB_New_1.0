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(02/2022)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Mamoon,Mohammed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02/16/2022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5a1350518844485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