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Family Friend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Gordon,Linda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11 Juniper Ave,Wakefield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(781)246-2466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9e1a6ea1c338495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