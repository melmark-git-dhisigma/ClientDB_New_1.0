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Afsar,Saquib,A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09/10/2005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Thriprayar,/,Thrissur,Nevada,00000,United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08/19/2013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Boston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02/16/2022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Bengali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03/09/2022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5.500 ft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189.200 lbs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black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None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Erica DeMartino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Breen,Jay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>
            <w:r>
              <w:rPr>
                <w:b/>
              </w:rPr>
              <w:t xml:space="preserve">03/09/2022</w:t>
            </w:r>
          </w:p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Afsar,Sabina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shoque1000@gmail.com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mafsar@ece.tufts.edu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94 Concord Avenue,Lexington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(781)956-1442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42 Swanson Court,Boxboro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(978)929-9494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Helena New Maguire New,Executive Director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(978)645-4300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Frank New Bird New,Vice President and  Chief Clinical officer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Silva New Orchanian New,Senior 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Julia New Hrdina New,Director School Servivices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Kimberly New Duhnyan New,Director Residential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/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Kathleen Russo,LEA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(978)540-2500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05/20/2022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Sterling Nursery School Of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123 Rowley Rd Of,Of,Sterling Of,Indiana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st Jorgia School Of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Of,Training Of,offer,Indiana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Florida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Change</w:t>
            </w:r>
          </w:p>
        </w:tc>
      </w:tr>
    </w:tbl>
    <w:p>
      <w:bookmarkStart w:name="_GoBack" w:id="0"/>
      <w:bookmarkEnd w:id="0"/>
    </w:p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styleId="25" w:customStyle="1">
    <w:name w:val="Style1"/>
    <w:basedOn w:val="5"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eb38710571e44ac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4</Pages>
  <Words>571</Words>
  <Characters>3260</Characters>
  <Lines>27</Lines>
  <Paragraphs>7</Paragraphs>
  <TotalTime>7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2022-02-24T11:48:39Z</dcterms:modified>
  <dc:subject>MNE Student Face Sheet</dc:subject>
  <dc:title>STULASTNM FI Face Sheet</dc:title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