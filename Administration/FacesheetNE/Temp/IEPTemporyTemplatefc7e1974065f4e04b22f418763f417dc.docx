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9"/>
      </w:pPr>
      <w:r>
        <w:t xml:space="preserve"> This document provides critical information to be used in the event of an emergency involving a Melmark New England student.</w:t>
      </w:r>
    </w:p>
    <w:p>
      <w:pPr>
        <w:pStyle w:val="17"/>
      </w:pPr>
      <w:r>
        <w:t>Identification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01"/>
        <w:gridCol w:w="1961"/>
        <w:gridCol w:w="3004"/>
        <w:gridCol w:w="29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9" w:hRule="atLeast"/>
        </w:trPr>
        <w:tc>
          <w:tcPr>
            <w:tcW w:w="4662" w:type="dxa"/>
            <w:gridSpan w:val="2"/>
            <w:vMerge w:val="restart"/>
            <w:tcBorders>
              <w:top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ind w:left="705"/>
            </w:pPr>
            <w: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2075815" cy="1929130"/>
                  <wp:effectExtent l="0" t="0" r="1270" b="0"/>
                  <wp:wrapSquare wrapText="bothSides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5797" cy="192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Legal Name (Last, First, MI)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Test,Tester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hint="default" w:ascii="Arial" w:hAnsi="Arial" w:cs="Arial"/>
                <w:b/>
                <w:sz w:val="20"/>
                <w:lang w:val="en-IN"/>
              </w:rPr>
            </w:pPr>
            <w:r>
              <w:rPr>
                <w:rFonts w:ascii="Arial" w:hAnsi="Arial" w:cs="Arial"/>
                <w:b/>
                <w:sz w:val="20"/>
              </w:rPr>
              <w:t>Nickname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03/09/2022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Current Address or Residential Service Setting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United States of America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Date of Admission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rPr>
                <w:b/>
              </w:rPr>
              <w:t xml:space="preserve">03/09/2022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4662" w:type="dxa"/>
            <w:gridSpan w:val="2"/>
            <w:vMerge w:val="continue"/>
            <w:tcBorders>
              <w:bottom w:val="nil"/>
              <w:right w:val="single" w:color="auto" w:sz="4" w:space="0"/>
            </w:tcBorders>
            <w:vAlign w:val="center"/>
          </w:tcPr>
          <w:p>
            <w:pPr>
              <w:pStyle w:val="21"/>
              <w:keepNext/>
              <w:jc w:val="center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21"/>
              <w:keepNext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Place of Birth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2" w:type="dxa"/>
            <w:gridSpan w:val="2"/>
            <w:tcBorders>
              <w:top w:val="single" w:color="999999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9"/>
            </w:pPr>
          </w:p>
        </w:tc>
        <w:tc>
          <w:tcPr>
            <w:tcW w:w="3004" w:type="dxa"/>
            <w:tcBorders>
              <w:top w:val="single" w:color="C0C0C0" w:sz="4" w:space="0"/>
              <w:left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Citizenship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auto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Picture Date Taken</w:t>
            </w:r>
          </w:p>
        </w:tc>
        <w:tc>
          <w:tcPr>
            <w:tcW w:w="1961" w:type="dxa"/>
            <w:tcBorders>
              <w:top w:val="single" w:color="auto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Race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Gender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>
            <w:r>
              <w:t xml:space="preserve">Female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ft ()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Legal Competency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Weight (date)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>
            <w:r>
              <w:t xml:space="preserve">lbs ()</w:t>
            </w:r>
          </w:p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Guardianship Status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Hair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Other State Agencies Involved With Student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Eye Color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Marital Status of Both Parents</w:t>
            </w: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01" w:type="dxa"/>
            <w:tcBorders>
              <w:top w:val="single" w:color="C0C0C0" w:sz="4" w:space="0"/>
              <w:bottom w:val="single" w:color="C0C0C0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  <w:r>
              <w:t>Distinguishing</w:t>
            </w:r>
            <w:r>
              <w:br w:type="textWrapping"/>
            </w:r>
            <w:r>
              <w:t>Marks</w:t>
            </w:r>
          </w:p>
        </w:tc>
        <w:tc>
          <w:tcPr>
            <w:tcW w:w="1961" w:type="dxa"/>
            <w:tcBorders>
              <w:top w:val="single" w:color="C0C0C0" w:sz="4" w:space="0"/>
              <w:left w:val="single" w:color="C0C0C0" w:sz="4" w:space="0"/>
              <w:bottom w:val="single" w:color="C0C0C0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004" w:type="dxa"/>
            <w:tcBorders>
              <w:top w:val="single" w:color="C0C0C0" w:sz="4" w:space="0"/>
              <w:left w:val="single" w:color="999999" w:sz="4" w:space="0"/>
              <w:bottom w:val="single" w:color="999999" w:sz="4" w:space="0"/>
              <w:right w:val="single" w:color="C0C0C0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2954" w:type="dxa"/>
            <w:tcBorders>
              <w:top w:val="single" w:color="C0C0C0" w:sz="4" w:space="0"/>
              <w:left w:val="single" w:color="C0C0C0" w:sz="4" w:space="0"/>
              <w:bottom w:val="single" w:color="999999" w:sz="4" w:space="0"/>
            </w:tcBorders>
            <w:vAlign w:val="center"/>
          </w:tcPr>
          <w:p>
            <w:pPr>
              <w:pStyle w:val="21"/>
              <w:keepNext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4662" w:type="dxa"/>
            <w:gridSpan w:val="2"/>
            <w:tcBorders>
              <w:top w:val="single" w:color="C0C0C0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rPr>
                <w:szCs w:val="20"/>
              </w:rPr>
              <w:t>Case Manager Residential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szCs w:val="20"/>
              </w:rPr>
            </w:pPr>
            <w:r>
              <w:t>Case Manager Educational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4662" w:type="dxa"/>
            <w:gridSpan w:val="2"/>
            <w:tcBorders>
              <w:top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Educational Surrogate:(If applicable)</w:t>
            </w:r>
          </w:p>
        </w:tc>
        <w:tc>
          <w:tcPr>
            <w:tcW w:w="5958" w:type="dxa"/>
            <w:gridSpan w:val="2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tbl>
      <w:tblPr>
        <w:tblStyle w:val="12"/>
        <w:tblW w:w="0" w:type="auto"/>
        <w:tblInd w:w="406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594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" w:type="dxa"/>
          </w:tcPr>
          <w:p>
            <w:pPr>
              <w:pStyle w:val="17"/>
              <w:spacing w:before="0"/>
              <w:rPr>
                <w:rFonts w:ascii="Times New Roman" w:hAnsi="Times New Roman"/>
                <w:sz w:val="18"/>
                <w:u w:val="none"/>
              </w:rPr>
            </w:pPr>
            <w:r>
              <w:rPr>
                <w:rFonts w:ascii="Times New Roman" w:hAnsi="Times New Roman"/>
                <w:sz w:val="18"/>
                <w:u w:val="none"/>
              </w:rPr>
              <w:t>Updated:</w:t>
            </w:r>
          </w:p>
        </w:tc>
        <w:tc>
          <w:tcPr>
            <w:tcW w:w="5940" w:type="dxa"/>
          </w:tcPr>
          <w:p>
            <w:r>
              <w:rPr>
                <w:b/>
              </w:rPr>
              <w:t xml:space="preserve">03/09/2022</w:t>
            </w:r>
          </w:p>
        </w:tc>
      </w:tr>
    </w:tbl>
    <w:p>
      <w:pPr>
        <w:pStyle w:val="17"/>
      </w:pPr>
      <w:r>
        <w:t>Emergency Contacts – Personal</w:t>
      </w:r>
    </w:p>
    <w:tbl>
      <w:tblPr>
        <w:tblStyle w:val="6"/>
        <w:tblW w:w="1068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1"/>
        <w:gridCol w:w="1070"/>
        <w:gridCol w:w="1401"/>
        <w:gridCol w:w="1182"/>
        <w:gridCol w:w="2302"/>
        <w:gridCol w:w="1852"/>
        <w:gridCol w:w="23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auto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FFFFFF" w:sz="4" w:space="0"/>
              <w:bottom w:val="nil"/>
              <w:right w:val="single" w:color="auto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auto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sz="4" w:space="0"/>
              <w:right w:val="nil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000000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bottom w:val="nil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nil"/>
              <w:left w:val="single" w:color="999999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vMerge w:val="continue"/>
            <w:tcBorders>
              <w:top w:val="nil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top w:val="nil"/>
              <w:bottom w:val="nil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left w:val="single" w:color="999999" w:sz="4" w:space="0"/>
              <w:bottom w:val="single" w:color="FFFFFF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top w:val="nil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top w:val="single" w:color="auto" w:sz="4" w:space="0"/>
              <w:left w:val="single" w:color="999999" w:sz="4" w:space="0"/>
              <w:bottom w:val="nil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FFFFFF" w:themeColor="background1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rPr>
                <w:color w:val="FFFFFF" w:themeColor="background1"/>
                <w:highlight w:val="red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70" w:type="dxa"/>
            <w:tcBorders>
              <w:top w:val="nil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restart"/>
            <w:tcBorders>
              <w:top w:val="single" w:color="FFFFFF" w:themeColor="background1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070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Relation</w:t>
            </w:r>
          </w:p>
        </w:tc>
        <w:tc>
          <w:tcPr>
            <w:tcW w:w="1401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18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2302" w:type="dxa"/>
            <w:tcBorders>
              <w:top w:val="single" w:color="auto" w:sz="4" w:space="0"/>
              <w:left w:val="single" w:color="999999" w:sz="4" w:space="0"/>
              <w:bottom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Primary Language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restart"/>
            <w:tcBorders>
              <w:top w:val="single" w:color="auto" w:sz="4" w:space="0"/>
              <w:left w:val="single" w:color="999999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4885" w:type="dxa"/>
            <w:gridSpan w:val="3"/>
            <w:vMerge w:val="restart"/>
            <w:tcBorders>
              <w:top w:val="single" w:color="auto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Home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vMerge w:val="continue"/>
            <w:tcBorders>
              <w:top w:val="single" w:color="auto" w:sz="4" w:space="0"/>
              <w:bottom w:val="nil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vMerge w:val="continue"/>
            <w:tcBorders>
              <w:left w:val="single" w:color="999999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vMerge w:val="continue"/>
            <w:tcBorders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>
            <w:pPr>
              <w:pStyle w:val="15"/>
            </w:pPr>
            <w:r>
              <w:t>Other Phone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1" w:type="dxa"/>
            <w:tcBorders>
              <w:top w:val="nil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070" w:type="dxa"/>
            <w:tcBorders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4885" w:type="dxa"/>
            <w:gridSpan w:val="3"/>
            <w:tcBorders>
              <w:bottom w:val="single" w:color="auto" w:sz="4" w:space="0"/>
              <w:right w:val="single" w:color="999999" w:sz="4" w:space="0"/>
            </w:tcBorders>
            <w:vAlign w:val="center"/>
          </w:tcPr>
          <w:p>
            <w:pPr>
              <w:pStyle w:val="21"/>
            </w:pPr>
          </w:p>
        </w:tc>
        <w:tc>
          <w:tcPr>
            <w:tcW w:w="1852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>
            <w:pPr>
              <w:pStyle w:val="21"/>
            </w:pPr>
            <w:r>
              <w:rPr>
                <w:rFonts w:ascii="Arial" w:hAnsi="Arial" w:cs="Arial"/>
                <w:b/>
                <w:sz w:val="20"/>
              </w:rPr>
              <w:t>E-mail</w:t>
            </w:r>
          </w:p>
        </w:tc>
        <w:tc>
          <w:tcPr>
            <w:tcW w:w="2376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  <w:r>
        <w:t>Emergency Contacts – School</w:t>
      </w:r>
    </w:p>
    <w:tbl>
      <w:tblPr>
        <w:tblStyle w:val="6"/>
        <w:tblW w:w="10684" w:type="dxa"/>
        <w:tblInd w:w="28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"/>
        <w:gridCol w:w="1980"/>
        <w:gridCol w:w="5400"/>
        <w:gridCol w:w="1260"/>
        <w:gridCol w:w="150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auto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1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/>
        </w:tc>
        <w:tc>
          <w:tcPr>
            <w:tcW w:w="12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2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/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3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/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4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/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/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" w:type="dxa"/>
            <w:tcBorders>
              <w:top w:val="single" w:color="FFFFFF" w:sz="4" w:space="0"/>
              <w:left w:val="single" w:color="auto" w:sz="4" w:space="0"/>
              <w:bottom w:val="single" w:color="FFFFFF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5</w:t>
            </w:r>
          </w:p>
        </w:tc>
        <w:tc>
          <w:tcPr>
            <w:tcW w:w="19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Full Name, Title </w:t>
            </w:r>
          </w:p>
        </w:tc>
        <w:tc>
          <w:tcPr>
            <w:tcW w:w="540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/>
        </w:tc>
        <w:tc>
          <w:tcPr>
            <w:tcW w:w="126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 xml:space="preserve">Phone </w:t>
            </w:r>
          </w:p>
        </w:tc>
        <w:tc>
          <w:tcPr>
            <w:tcW w:w="1504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  <w:right w:val="single" w:color="auto" w:sz="4" w:space="0"/>
            </w:tcBorders>
            <w:vAlign w:val="center"/>
          </w:tcPr>
          <w:p/>
        </w:tc>
      </w:tr>
    </w:tbl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</w:p>
    <w:p>
      <w:pPr>
        <w:pStyle w:val="17"/>
      </w:pPr>
      <w:r>
        <w:t>Medical and Insurance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80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Primary Physician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Office Phone</w:t>
            </w:r>
          </w:p>
        </w:tc>
        <w:tc>
          <w:tcPr>
            <w:tcW w:w="198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9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Address</w:t>
            </w:r>
          </w:p>
        </w:tc>
        <w:tc>
          <w:tcPr>
            <w:tcW w:w="7740" w:type="dxa"/>
            <w:gridSpan w:val="3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2"/>
        <w:gridCol w:w="1908"/>
        <w:gridCol w:w="3960"/>
        <w:gridCol w:w="1620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72" w:type="dxa"/>
            <w:vMerge w:val="restart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Insurance</w:t>
            </w:r>
          </w:p>
        </w:tc>
        <w:tc>
          <w:tcPr>
            <w:tcW w:w="1908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Insurance Type</w:t>
            </w:r>
          </w:p>
        </w:tc>
        <w:tc>
          <w:tcPr>
            <w:tcW w:w="396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1620" w:type="dxa"/>
            <w:tcBorders>
              <w:top w:val="single" w:color="auto" w:sz="4" w:space="0"/>
              <w:left w:val="single" w:color="999999" w:sz="4" w:space="0"/>
              <w:bottom w:val="single" w:color="999999" w:sz="4" w:space="0"/>
            </w:tcBorders>
            <w:vAlign w:val="center"/>
          </w:tcPr>
          <w:p>
            <w:pPr>
              <w:pStyle w:val="15"/>
            </w:pPr>
            <w:r>
              <w:t>Policy Number</w:t>
            </w:r>
          </w:p>
        </w:tc>
        <w:tc>
          <w:tcPr>
            <w:tcW w:w="2160" w:type="dxa"/>
            <w:tcBorders>
              <w:top w:val="single" w:color="auto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" w:hRule="atLeast"/>
        </w:trPr>
        <w:tc>
          <w:tcPr>
            <w:tcW w:w="972" w:type="dxa"/>
            <w:vMerge w:val="continue"/>
            <w:tcBorders>
              <w:top w:val="single" w:color="auto" w:sz="4" w:space="0"/>
              <w:bottom w:val="single" w:color="auto" w:sz="4" w:space="0"/>
              <w:right w:val="single" w:color="999999" w:sz="4" w:space="0"/>
            </w:tcBorders>
            <w:shd w:val="clear" w:color="auto" w:fill="333333"/>
            <w:vAlign w:val="center"/>
          </w:tcPr>
          <w:p>
            <w:pPr>
              <w:pStyle w:val="15"/>
            </w:pPr>
          </w:p>
        </w:tc>
        <w:tc>
          <w:tcPr>
            <w:tcW w:w="1908" w:type="dxa"/>
            <w:tcBorders>
              <w:top w:val="single" w:color="999999" w:sz="4" w:space="0"/>
              <w:left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Policy Holder</w:t>
            </w:r>
          </w:p>
        </w:tc>
        <w:tc>
          <w:tcPr>
            <w:tcW w:w="3960" w:type="dxa"/>
            <w:tcBorders>
              <w:left w:val="single" w:color="FFFFFF" w:themeColor="background1" w:sz="4" w:space="0"/>
              <w:right w:val="single" w:color="999999" w:sz="4" w:space="0"/>
            </w:tcBorders>
            <w:vAlign w:val="center"/>
          </w:tcPr>
          <w:p/>
        </w:tc>
        <w:tc>
          <w:tcPr>
            <w:tcW w:w="3780" w:type="dxa"/>
            <w:gridSpan w:val="2"/>
            <w:tcBorders>
              <w:top w:val="single" w:color="999999" w:sz="4" w:space="0"/>
              <w:left w:val="single" w:color="999999" w:sz="4" w:space="0"/>
            </w:tcBorders>
            <w:vAlign w:val="center"/>
          </w:tcPr>
          <w:p>
            <w:pPr>
              <w:pStyle w:val="21"/>
            </w:pPr>
          </w:p>
        </w:tc>
      </w:tr>
    </w:tbl>
    <w:p/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Last Physical Exam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03/08/2022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Medical Conditions/Diagnosis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test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Allergies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milk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Medications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>
            <w:r>
              <w:t xml:space="preserve">test medi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Self Preservation Ability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Significant Behavior Characteristics</w:t>
            </w:r>
          </w:p>
        </w:tc>
        <w:tc>
          <w:tcPr>
            <w:tcW w:w="7740" w:type="dxa"/>
            <w:tcBorders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" w:hRule="atLeast"/>
        </w:trPr>
        <w:tc>
          <w:tcPr>
            <w:tcW w:w="2880" w:type="dxa"/>
            <w:vMerge w:val="restart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Relevant Capabilities, Limitations, and Preferences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Capabilities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2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>
            <w:pPr>
              <w:pStyle w:val="15"/>
              <w:jc w:val="both"/>
            </w:pPr>
            <w:r>
              <w:t>Limitations</w:t>
            </w:r>
          </w:p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880" w:type="dxa"/>
            <w:vMerge w:val="continue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>
            <w:pPr>
              <w:pStyle w:val="15"/>
              <w:jc w:val="both"/>
            </w:pPr>
            <w:r>
              <w:t>Preferences</w:t>
            </w:r>
          </w:p>
          <w:p/>
        </w:tc>
      </w:tr>
    </w:tbl>
    <w:p/>
    <w:p>
      <w:pPr>
        <w:pStyle w:val="17"/>
      </w:pPr>
      <w:r>
        <w:t>Referral/IEP Information</w:t>
      </w:r>
    </w:p>
    <w:tbl>
      <w:tblPr>
        <w:tblStyle w:val="6"/>
        <w:tblW w:w="1260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5"/>
        <w:gridCol w:w="1862"/>
        <w:gridCol w:w="3973"/>
        <w:gridCol w:w="1800"/>
        <w:gridCol w:w="1980"/>
        <w:gridCol w:w="19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05" w:type="dxa"/>
            <w:shd w:val="clear" w:color="auto" w:fill="333333"/>
            <w:vAlign w:val="center"/>
          </w:tcPr>
          <w:p>
            <w:pPr>
              <w:pStyle w:val="15"/>
              <w:jc w:val="center"/>
              <w:rPr>
                <w:color w:val="FFFFFF"/>
                <w:sz w:val="16"/>
                <w:szCs w:val="16"/>
              </w:rPr>
            </w:pPr>
            <w:r>
              <w:rPr>
                <w:color w:val="FFFFFF"/>
                <w:sz w:val="16"/>
                <w:szCs w:val="16"/>
              </w:rPr>
              <w:t>Liaison</w:t>
            </w:r>
          </w:p>
        </w:tc>
        <w:tc>
          <w:tcPr>
            <w:tcW w:w="1862" w:type="dxa"/>
            <w:tcBorders>
              <w:top w:val="single" w:color="auto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Full Name, Title</w:t>
            </w:r>
          </w:p>
        </w:tc>
        <w:tc>
          <w:tcPr>
            <w:tcW w:w="3973" w:type="dxa"/>
            <w:tcBorders>
              <w:left w:val="single" w:color="FFFFFF" w:themeColor="background1" w:sz="4" w:space="0"/>
            </w:tcBorders>
            <w:vAlign w:val="center"/>
          </w:tcPr>
          <w:p/>
        </w:tc>
        <w:tc>
          <w:tcPr>
            <w:tcW w:w="1800" w:type="dxa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pStyle w:val="15"/>
            </w:pPr>
            <w:r>
              <w:t>Phone</w:t>
            </w:r>
          </w:p>
        </w:tc>
        <w:tc>
          <w:tcPr>
            <w:tcW w:w="198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/>
        </w:tc>
        <w:tc>
          <w:tcPr>
            <w:tcW w:w="1980" w:type="dxa"/>
            <w:tcBorders>
              <w:top w:val="nil"/>
              <w:left w:val="single" w:color="auto" w:sz="4" w:space="0"/>
              <w:bottom w:val="nil"/>
            </w:tcBorders>
            <w:vAlign w:val="center"/>
          </w:tcPr>
          <w:p>
            <w:pPr>
              <w:pStyle w:val="21"/>
            </w:pPr>
          </w:p>
        </w:tc>
      </w:tr>
    </w:tbl>
    <w:p>
      <w:pPr>
        <w:keepNext/>
      </w:pP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77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</w:tblPrEx>
        <w:tc>
          <w:tcPr>
            <w:tcW w:w="288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Referring Agency</w:t>
            </w:r>
          </w:p>
        </w:tc>
        <w:tc>
          <w:tcPr>
            <w:tcW w:w="7740" w:type="dxa"/>
            <w:tcBorders>
              <w:top w:val="single" w:color="auto" w:sz="4" w:space="0"/>
              <w:left w:val="single" w:color="FFFFFF" w:themeColor="background1" w:sz="4" w:space="0"/>
              <w:bottom w:val="single" w:color="999999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Source of Tuition</w:t>
            </w:r>
          </w:p>
        </w:tc>
        <w:tc>
          <w:tcPr>
            <w:tcW w:w="7740" w:type="dxa"/>
            <w:tcBorders>
              <w:top w:val="single" w:color="999999" w:sz="4" w:space="0"/>
              <w:left w:val="single" w:color="FFFFFF" w:themeColor="background1" w:sz="4" w:space="0"/>
            </w:tcBorders>
            <w:vAlign w:val="center"/>
          </w:tcPr>
          <w:p/>
        </w:tc>
      </w:tr>
    </w:tbl>
    <w:p/>
    <w:p>
      <w:pPr>
        <w:pStyle w:val="17"/>
      </w:pPr>
      <w:r>
        <w:t>Education History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20"/>
        <w:gridCol w:w="5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Initially Eligible for Special Education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Most Recent Special Education Evaluations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Date of Next Scheduled 3-Year Evaluation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Start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20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Current IEP Expiration Date</w:t>
            </w:r>
          </w:p>
        </w:tc>
        <w:tc>
          <w:tcPr>
            <w:tcW w:w="5400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>
      <w:pPr>
        <w:pStyle w:val="17"/>
      </w:pPr>
      <w:r>
        <w:t>Schools Attended</w:t>
      </w:r>
    </w:p>
    <w:p>
      <w:pPr>
        <w:pStyle w:val="19"/>
      </w:pPr>
      <w:r>
        <w:t>Lists schools attended in reverse-chronological order with current placement first.</w:t>
      </w:r>
    </w:p>
    <w:tbl>
      <w:tblPr>
        <w:tblStyle w:val="6"/>
        <w:tblW w:w="0" w:type="auto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3672"/>
        <w:gridCol w:w="3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Name</w:t>
            </w:r>
          </w:p>
        </w:tc>
        <w:tc>
          <w:tcPr>
            <w:tcW w:w="3672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Address</w:t>
            </w:r>
          </w:p>
        </w:tc>
        <w:tc>
          <w:tcPr>
            <w:tcW w:w="3564" w:type="dxa"/>
            <w:tcBorders>
              <w:bottom w:val="single" w:color="auto" w:sz="4" w:space="0"/>
            </w:tcBorders>
          </w:tcPr>
          <w:p>
            <w:pPr>
              <w:pStyle w:val="15"/>
            </w:pPr>
            <w:r>
              <w:t>Dates Attended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bottom w:val="single" w:color="999999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672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  <w:tc>
          <w:tcPr>
            <w:tcW w:w="3564" w:type="dxa"/>
            <w:tcBorders>
              <w:top w:val="single" w:color="999999" w:sz="4" w:space="0"/>
              <w:bottom w:val="single" w:color="999999" w:sz="4" w:space="0"/>
            </w:tcBorders>
          </w:tcPr>
          <w:p/>
        </w:tc>
      </w:tr>
    </w:tbl>
    <w:p>
      <w:pPr>
        <w:pStyle w:val="17"/>
      </w:pPr>
      <w:r>
        <w:t>Discharge Information</w:t>
      </w:r>
    </w:p>
    <w:tbl>
      <w:tblPr>
        <w:tblStyle w:val="6"/>
        <w:tblW w:w="10620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999999" w:sz="4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84"/>
        <w:gridCol w:w="7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auto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Discharge Date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999999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Location After Discharge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999999" w:sz="4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84" w:type="dxa"/>
            <w:tcBorders>
              <w:top w:val="single" w:color="999999" w:sz="4" w:space="0"/>
              <w:bottom w:val="single" w:color="auto" w:sz="4" w:space="0"/>
              <w:right w:val="single" w:color="FFFFFF" w:themeColor="background1" w:sz="4" w:space="0"/>
            </w:tcBorders>
            <w:vAlign w:val="center"/>
          </w:tcPr>
          <w:p>
            <w:pPr>
              <w:pStyle w:val="15"/>
            </w:pPr>
            <w:r>
              <w:t>Melmark New England’s Follow Up Responsibility</w:t>
            </w:r>
          </w:p>
        </w:tc>
        <w:tc>
          <w:tcPr>
            <w:tcW w:w="7236" w:type="dxa"/>
            <w:tcBorders>
              <w:left w:val="single" w:color="FFFFFF" w:themeColor="background1" w:sz="4" w:space="0"/>
            </w:tcBorders>
            <w:vAlign w:val="center"/>
          </w:tcPr>
          <w:p/>
        </w:tc>
      </w:tr>
    </w:tbl>
    <w:p>
      <w:bookmarkStart w:name="_GoBack" w:id="0"/>
      <w:bookmarkEnd w:id="0"/>
    </w:p>
    <w:sectPr>
      <w:headerReference w:type="first" r:id="rId4"/>
      <w:footerReference w:type="first" r:id="rId6"/>
      <w:headerReference w:type="default" r:id="rId3"/>
      <w:footerReference w:type="default" r:id="rId5"/>
      <w:pgSz w:w="12240" w:h="15840"/>
      <w:pgMar w:top="720" w:right="720" w:bottom="720" w:left="720" w:header="144" w:footer="548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rPr>
        <w:color w:val="000000"/>
      </w:rPr>
    </w:pPr>
  </w:p>
  <w:p>
    <w:pPr>
      <w:pStyle w:val="9"/>
      <w:tabs>
        <w:tab w:val="left" w:pos="5835"/>
        <w:tab w:val="right" w:pos="10800"/>
        <w:tab w:val="clear" w:pos="432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FILENAME \p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S:\EC\BeaulieuJ - 00259\Facesheet\Joseph B facesheet 5.8.13.doc</w:t>
    </w:r>
    <w:r>
      <w:rPr>
        <w:rFonts w:ascii="Arial" w:hAnsi="Arial" w:cs="Arial"/>
        <w:sz w:val="12"/>
        <w:szCs w:val="12"/>
      </w:rPr>
      <w:fldChar w:fldCharType="end"/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>Updated 1/13/12</w:t>
    </w:r>
    <w:r>
      <w:rPr>
        <w:rFonts w:ascii="Arial" w:hAnsi="Arial" w:cs="Arial"/>
        <w:sz w:val="12"/>
        <w:szCs w:val="12"/>
      </w:rPr>
      <w:tab/>
    </w:r>
    <w:r>
      <w:rPr>
        <w:rFonts w:ascii="Arial" w:hAnsi="Arial" w:cs="Arial"/>
        <w:sz w:val="12"/>
        <w:szCs w:val="12"/>
      </w:rPr>
      <w:t xml:space="preserve">Printed </w:t>
    </w:r>
    <w:r>
      <w:rPr>
        <w:rFonts w:ascii="Arial" w:hAnsi="Arial" w:cs="Arial"/>
        <w:sz w:val="12"/>
        <w:szCs w:val="12"/>
      </w:rPr>
      <w:fldChar w:fldCharType="begin"/>
    </w:r>
    <w:r>
      <w:rPr>
        <w:rFonts w:ascii="Arial" w:hAnsi="Arial" w:cs="Arial"/>
        <w:sz w:val="12"/>
        <w:szCs w:val="12"/>
      </w:rPr>
      <w:instrText xml:space="preserve"> DATE \@ "M/d/yyyy" </w:instrText>
    </w:r>
    <w:r>
      <w:rPr>
        <w:rFonts w:ascii="Arial" w:hAnsi="Arial" w:cs="Arial"/>
        <w:sz w:val="12"/>
        <w:szCs w:val="12"/>
      </w:rPr>
      <w:fldChar w:fldCharType="separate"/>
    </w:r>
    <w:r>
      <w:rPr>
        <w:rFonts w:ascii="Arial" w:hAnsi="Arial" w:cs="Arial"/>
        <w:sz w:val="12"/>
        <w:szCs w:val="12"/>
      </w:rPr>
      <w:t>2/24/2022</w:t>
    </w:r>
    <w:r>
      <w:rPr>
        <w:rFonts w:ascii="Arial" w:hAnsi="Arial" w:cs="Arial"/>
        <w:sz w:val="12"/>
        <w:szCs w:val="12"/>
      </w:rPr>
      <w:fldChar w:fldCharType="end"/>
    </w:r>
  </w:p>
  <w:p>
    <w:pPr>
      <w:pStyle w:val="9"/>
      <w:tabs>
        <w:tab w:val="right" w:pos="10800"/>
        <w:tab w:val="clear" w:pos="8640"/>
      </w:tabs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© Melmark New England Inc. 2005.  May not be used without written permission.</w:t>
    </w:r>
    <w:r>
      <w:t xml:space="preserve"> </w:t>
    </w:r>
    <w:r>
      <w:tab/>
    </w:r>
    <w:r>
      <w:rPr>
        <w:rFonts w:ascii="Arial" w:hAnsi="Arial" w:cs="Arial"/>
        <w:sz w:val="12"/>
        <w:szCs w:val="12"/>
      </w:rPr>
      <w:t>t6v2 5.05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  <w:rPr>
        <w:rFonts w:ascii="Arial" w:hAnsi="Arial" w:cs="Arial"/>
      </w:rPr>
    </w:pPr>
    <w:r>
      <w:rPr>
        <w:rFonts w:ascii="Arial" w:hAnsi="Arial" w:cs="Arial"/>
      </w:rPr>
      <w:t>461 River Rd. | Andover, MA | 01810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 xml:space="preserve">(978) 654- 4300 </w:t>
    </w:r>
  </w:p>
  <w:p>
    <w:pPr>
      <w:pStyle w:val="9"/>
      <w:pBdr>
        <w:top w:val="thickThinSmallGap" w:color="auto" w:sz="24" w:space="1"/>
      </w:pBdr>
      <w:tabs>
        <w:tab w:val="right" w:pos="10800"/>
        <w:tab w:val="clear" w:pos="8640"/>
      </w:tabs>
    </w:pPr>
    <w:r>
      <w:rPr>
        <w:rFonts w:ascii="Arial" w:hAnsi="Arial" w:cs="Arial"/>
      </w:rPr>
      <w:t>www.melmarkne.org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>(978) 654- 4315 fax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  <w:r>
      <w:drawing>
        <wp:inline distT="0" distB="0" distL="0" distR="0">
          <wp:extent cx="990600" cy="409575"/>
          <wp:effectExtent l="0" t="0" r="0" b="9525"/>
          <wp:docPr id="3" name="Picture 3" descr="melmark_bl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melmark_bl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906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ab/>
    </w:r>
    <w:r>
      <w:rPr>
        <w:rFonts w:ascii="Arial Black" w:hAnsi="Arial Black"/>
        <w:i/>
        <w:sz w:val="28"/>
        <w:szCs w:val="28"/>
      </w:rPr>
      <w:t xml:space="preserve">             </w:t>
    </w:r>
    <w:r>
      <w:rPr>
        <w:rFonts w:ascii="Arial Black" w:hAnsi="Arial Black" w:cs="Arial"/>
        <w:i/>
        <w:sz w:val="28"/>
        <w:szCs w:val="28"/>
      </w:rPr>
      <w:t>Student Face Sheet</w:t>
    </w:r>
  </w:p>
  <w:tbl>
    <w:tblPr>
      <w:tblStyle w:val="12"/>
      <w:tblW w:w="0" w:type="auto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754"/>
      <w:gridCol w:w="2754"/>
      <w:gridCol w:w="2754"/>
      <w:gridCol w:w="2754"/>
    </w:tblGrid>
    <w:tr>
      <w:tblPrEx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p>
          <w:pPr>
            <w:pStyle w:val="10"/>
            <w:tabs>
              <w:tab w:val="left" w:pos="1665"/>
              <w:tab w:val="clear" w:pos="4320"/>
              <w:tab w:val="clear" w:pos="8640"/>
            </w:tabs>
            <w:rPr>
              <w:rFonts w:ascii="Arial Black" w:hAnsi="Arial Black" w:cs="Arial"/>
              <w:i/>
              <w:sz w:val="28"/>
              <w:szCs w:val="28"/>
            </w:rPr>
          </w:pPr>
        </w:p>
      </w:tc>
      <w:tc>
        <w:tcPr>
          <w:tcW w:w="2754" w:type="dxa"/>
        </w:tcPr>
        <w:sdt>
          <w:sdtPr>
            <w:rPr>
              <w:i/>
            </w:rPr>
            <w:alias w:val="txt"/>
            <w:tag w:val="txtTestData"/>
            <w:id w:val="-1515226396"/>
            <w:placeholder>
              <w:docPart w:val="9E2BE996E33C49ABB2585419F9489193"/>
            </w:placeholder>
            <w:showingPlcHdr/>
            <w:text/>
          </w:sdtPr>
          <w:sdtEndPr>
            <w:rPr>
              <w:i/>
            </w:rPr>
          </w:sdtEndPr>
          <w:sdtContent>
            <w:p>
              <w:pPr>
                <w:pStyle w:val="10"/>
                <w:tabs>
                  <w:tab w:val="clear" w:pos="4320"/>
                  <w:tab w:val="clear" w:pos="8640"/>
                </w:tabs>
                <w:jc w:val="right"/>
                <w:rPr>
                  <w:i/>
                </w:rPr>
              </w:pPr>
            </w:p>
          </w:sdtContent>
        </w:sdt>
      </w:tc>
    </w:tr>
  </w:tbl>
  <w:p>
    <w:pPr>
      <w:pStyle w:val="10"/>
      <w:tabs>
        <w:tab w:val="left" w:pos="1665"/>
        <w:tab w:val="clear" w:pos="4320"/>
        <w:tab w:val="clear" w:pos="8640"/>
      </w:tabs>
      <w:rPr>
        <w:rFonts w:ascii="Arial Black" w:hAnsi="Arial Black" w:cs="Arial"/>
        <w:i/>
        <w:sz w:val="28"/>
        <w:szCs w:val="28"/>
      </w:rPr>
    </w:pPr>
  </w:p>
  <w:p>
    <w:pPr>
      <w:pStyle w:val="10"/>
      <w:tabs>
        <w:tab w:val="left" w:pos="1665"/>
        <w:tab w:val="clear" w:pos="4320"/>
        <w:tab w:val="clear" w:pos="8640"/>
      </w:tabs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>
      <w:t>4</w:t>
    </w:r>
    <w:r>
      <w:fldChar w:fldCharType="end"/>
    </w:r>
  </w:p>
  <w:p>
    <w:pPr>
      <w:pStyle w:val="10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129" w:type="dxa"/>
      <w:tblBorders>
        <w:top w:val="none" w:color="auto" w:sz="0" w:space="0"/>
        <w:left w:val="none" w:color="auto" w:sz="0" w:space="0"/>
        <w:bottom w:val="thinThickSmallGap" w:color="auto" w:sz="24" w:space="0"/>
        <w:right w:val="none" w:color="auto" w:sz="0" w:space="0"/>
        <w:insideH w:val="none" w:color="auto" w:sz="0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949"/>
      <w:gridCol w:w="7830"/>
    </w:tblGrid>
    <w:tr>
      <w:tblPrEx>
        <w:tblBorders>
          <w:top w:val="none" w:color="auto" w:sz="0" w:space="0"/>
          <w:left w:val="none" w:color="auto" w:sz="0" w:space="0"/>
          <w:bottom w:val="thinThickSmallGap" w:color="auto" w:sz="24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rPr>
        <w:trHeight w:val="720" w:hRule="atLeast"/>
      </w:trPr>
      <w:tc>
        <w:tcPr>
          <w:tcW w:w="2949" w:type="dxa"/>
          <w:vAlign w:val="bottom"/>
        </w:tcPr>
        <w:p>
          <w:pPr>
            <w:pStyle w:val="10"/>
            <w:ind w:left="-21"/>
            <w:rPr>
              <w:rFonts w:ascii="Arial" w:hAnsi="Arial" w:cs="Arial"/>
              <w:sz w:val="28"/>
              <w:szCs w:val="28"/>
            </w:rPr>
          </w:pPr>
          <w:r>
            <w:drawing>
              <wp:inline distT="0" distB="0" distL="0" distR="0">
                <wp:extent cx="990600" cy="409575"/>
                <wp:effectExtent l="0" t="0" r="0" b="9525"/>
                <wp:docPr id="1" name="Picture 1" descr="melmark_bl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melmark_bl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409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30" w:type="dxa"/>
          <w:vAlign w:val="bottom"/>
        </w:tcPr>
        <w:p>
          <w:pPr>
            <w:pStyle w:val="10"/>
            <w:jc w:val="right"/>
            <w:rPr>
              <w:rFonts w:ascii="Arial Black" w:hAnsi="Arial Black" w:cs="Arial"/>
              <w:i/>
              <w:sz w:val="28"/>
              <w:szCs w:val="28"/>
            </w:rPr>
          </w:pPr>
          <w:r>
            <w:rPr>
              <w:rFonts w:ascii="Arial Black" w:hAnsi="Arial Black" w:cs="Arial"/>
              <w:i/>
              <w:sz w:val="28"/>
              <w:szCs w:val="28"/>
            </w:rPr>
            <w:t>Student Face Sheet</w:t>
          </w:r>
        </w:p>
        <w:p>
          <w:pPr>
            <w:pStyle w:val="10"/>
            <w:jc w:val="right"/>
            <w:rPr>
              <w:rFonts w:ascii="Arial Black" w:hAnsi="Arial Black" w:cs="Arial"/>
              <w:i/>
              <w:sz w:val="24"/>
              <w:szCs w:val="24"/>
            </w:rPr>
          </w:pPr>
        </w:p>
      </w:tc>
    </w:tr>
  </w:tbl>
  <w:p>
    <w:pPr>
      <w:pStyle w:val="10"/>
      <w:tabs>
        <w:tab w:val="left" w:pos="1665"/>
        <w:tab w:val="clear" w:pos="4320"/>
        <w:tab w:val="clear" w:pos="8640"/>
      </w:tabs>
      <w:jc w:val="right"/>
    </w:pPr>
  </w:p>
  <w:p>
    <w:pPr>
      <w:pStyle w:val="10"/>
    </w:pPr>
  </w:p>
</w:hdr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autoFormatOverrid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9AB"/>
    <w:rsid w:val="00003668"/>
    <w:rsid w:val="00006700"/>
    <w:rsid w:val="0001441E"/>
    <w:rsid w:val="00016183"/>
    <w:rsid w:val="00016729"/>
    <w:rsid w:val="000200FC"/>
    <w:rsid w:val="00020C30"/>
    <w:rsid w:val="00021E75"/>
    <w:rsid w:val="00024424"/>
    <w:rsid w:val="00037B59"/>
    <w:rsid w:val="00043FD5"/>
    <w:rsid w:val="000477B2"/>
    <w:rsid w:val="00050C31"/>
    <w:rsid w:val="0005383A"/>
    <w:rsid w:val="00056FA5"/>
    <w:rsid w:val="00057839"/>
    <w:rsid w:val="00064920"/>
    <w:rsid w:val="00067287"/>
    <w:rsid w:val="00067A18"/>
    <w:rsid w:val="0007309F"/>
    <w:rsid w:val="00073EEB"/>
    <w:rsid w:val="00074F19"/>
    <w:rsid w:val="00090797"/>
    <w:rsid w:val="000A1392"/>
    <w:rsid w:val="000A1E42"/>
    <w:rsid w:val="000A3ACA"/>
    <w:rsid w:val="000A4153"/>
    <w:rsid w:val="000A437D"/>
    <w:rsid w:val="000B4CDB"/>
    <w:rsid w:val="000B6648"/>
    <w:rsid w:val="000C3036"/>
    <w:rsid w:val="000D37A9"/>
    <w:rsid w:val="000D7571"/>
    <w:rsid w:val="000E016A"/>
    <w:rsid w:val="000E0383"/>
    <w:rsid w:val="000E1286"/>
    <w:rsid w:val="000E3C55"/>
    <w:rsid w:val="000E5F2E"/>
    <w:rsid w:val="000E6D9A"/>
    <w:rsid w:val="000F2A0B"/>
    <w:rsid w:val="000F7670"/>
    <w:rsid w:val="00104667"/>
    <w:rsid w:val="00115958"/>
    <w:rsid w:val="00122145"/>
    <w:rsid w:val="00122E7B"/>
    <w:rsid w:val="00123DDC"/>
    <w:rsid w:val="001249ED"/>
    <w:rsid w:val="001256BB"/>
    <w:rsid w:val="0012571F"/>
    <w:rsid w:val="00127D6E"/>
    <w:rsid w:val="00135AF9"/>
    <w:rsid w:val="00142FCE"/>
    <w:rsid w:val="00144141"/>
    <w:rsid w:val="00144146"/>
    <w:rsid w:val="00146292"/>
    <w:rsid w:val="0014779B"/>
    <w:rsid w:val="00147A80"/>
    <w:rsid w:val="0015186A"/>
    <w:rsid w:val="0015530B"/>
    <w:rsid w:val="00164EC9"/>
    <w:rsid w:val="001660DE"/>
    <w:rsid w:val="00170FEF"/>
    <w:rsid w:val="00175210"/>
    <w:rsid w:val="0017684A"/>
    <w:rsid w:val="00176BA3"/>
    <w:rsid w:val="001772C5"/>
    <w:rsid w:val="00183DA4"/>
    <w:rsid w:val="001848E8"/>
    <w:rsid w:val="00184C18"/>
    <w:rsid w:val="0018604E"/>
    <w:rsid w:val="001872D6"/>
    <w:rsid w:val="00195857"/>
    <w:rsid w:val="001A1146"/>
    <w:rsid w:val="001A465C"/>
    <w:rsid w:val="001A673A"/>
    <w:rsid w:val="001C0048"/>
    <w:rsid w:val="001C5EDB"/>
    <w:rsid w:val="001C6266"/>
    <w:rsid w:val="001D0186"/>
    <w:rsid w:val="001D4690"/>
    <w:rsid w:val="001D7425"/>
    <w:rsid w:val="001E668F"/>
    <w:rsid w:val="001F27B1"/>
    <w:rsid w:val="001F45AA"/>
    <w:rsid w:val="001F4810"/>
    <w:rsid w:val="001F4EC4"/>
    <w:rsid w:val="00211331"/>
    <w:rsid w:val="002117A8"/>
    <w:rsid w:val="00217F05"/>
    <w:rsid w:val="00222524"/>
    <w:rsid w:val="0023512E"/>
    <w:rsid w:val="00235778"/>
    <w:rsid w:val="002358F6"/>
    <w:rsid w:val="00237EAA"/>
    <w:rsid w:val="00244299"/>
    <w:rsid w:val="00246F8A"/>
    <w:rsid w:val="00247F8B"/>
    <w:rsid w:val="00250210"/>
    <w:rsid w:val="00251E7E"/>
    <w:rsid w:val="00254A90"/>
    <w:rsid w:val="00276049"/>
    <w:rsid w:val="002775A7"/>
    <w:rsid w:val="00285079"/>
    <w:rsid w:val="002936FB"/>
    <w:rsid w:val="0029394E"/>
    <w:rsid w:val="002A38A4"/>
    <w:rsid w:val="002A719B"/>
    <w:rsid w:val="002B2880"/>
    <w:rsid w:val="002C0636"/>
    <w:rsid w:val="002C398F"/>
    <w:rsid w:val="002C5EF6"/>
    <w:rsid w:val="002C5F2D"/>
    <w:rsid w:val="002C77C3"/>
    <w:rsid w:val="002C7FF3"/>
    <w:rsid w:val="002D390C"/>
    <w:rsid w:val="002D5AFC"/>
    <w:rsid w:val="002E0489"/>
    <w:rsid w:val="002E08F6"/>
    <w:rsid w:val="002E68CC"/>
    <w:rsid w:val="002F23FB"/>
    <w:rsid w:val="002F5EF4"/>
    <w:rsid w:val="002F76D2"/>
    <w:rsid w:val="0030285D"/>
    <w:rsid w:val="00305D29"/>
    <w:rsid w:val="00310C62"/>
    <w:rsid w:val="00311395"/>
    <w:rsid w:val="003173E1"/>
    <w:rsid w:val="00317DC7"/>
    <w:rsid w:val="00320675"/>
    <w:rsid w:val="00320CCF"/>
    <w:rsid w:val="003242FF"/>
    <w:rsid w:val="00324AA1"/>
    <w:rsid w:val="003326A2"/>
    <w:rsid w:val="00332CB5"/>
    <w:rsid w:val="00335856"/>
    <w:rsid w:val="00342D66"/>
    <w:rsid w:val="00346B91"/>
    <w:rsid w:val="00356507"/>
    <w:rsid w:val="00357224"/>
    <w:rsid w:val="00357D78"/>
    <w:rsid w:val="00360CD8"/>
    <w:rsid w:val="003615C0"/>
    <w:rsid w:val="00362DDF"/>
    <w:rsid w:val="00363FAE"/>
    <w:rsid w:val="00376943"/>
    <w:rsid w:val="00382813"/>
    <w:rsid w:val="00382C4B"/>
    <w:rsid w:val="0038489C"/>
    <w:rsid w:val="00387D8D"/>
    <w:rsid w:val="003945BD"/>
    <w:rsid w:val="00395B5D"/>
    <w:rsid w:val="003972BF"/>
    <w:rsid w:val="003A39F7"/>
    <w:rsid w:val="003A640A"/>
    <w:rsid w:val="003A74A0"/>
    <w:rsid w:val="003A7FF2"/>
    <w:rsid w:val="003B3DF4"/>
    <w:rsid w:val="003B4896"/>
    <w:rsid w:val="003B5CEF"/>
    <w:rsid w:val="003C253A"/>
    <w:rsid w:val="003C275D"/>
    <w:rsid w:val="003C448E"/>
    <w:rsid w:val="003C4ADC"/>
    <w:rsid w:val="003D0FC9"/>
    <w:rsid w:val="003D236D"/>
    <w:rsid w:val="003E1679"/>
    <w:rsid w:val="003E33F3"/>
    <w:rsid w:val="003F2AF0"/>
    <w:rsid w:val="003F540F"/>
    <w:rsid w:val="003F795D"/>
    <w:rsid w:val="003F7AD2"/>
    <w:rsid w:val="00405CFB"/>
    <w:rsid w:val="004145BD"/>
    <w:rsid w:val="00427073"/>
    <w:rsid w:val="00434058"/>
    <w:rsid w:val="00442A67"/>
    <w:rsid w:val="004500B3"/>
    <w:rsid w:val="00452AEA"/>
    <w:rsid w:val="0045589B"/>
    <w:rsid w:val="0045650E"/>
    <w:rsid w:val="0045793C"/>
    <w:rsid w:val="00461392"/>
    <w:rsid w:val="00463FEC"/>
    <w:rsid w:val="0046486A"/>
    <w:rsid w:val="004660F9"/>
    <w:rsid w:val="00470CB2"/>
    <w:rsid w:val="00475870"/>
    <w:rsid w:val="00481C13"/>
    <w:rsid w:val="00482E19"/>
    <w:rsid w:val="00495A95"/>
    <w:rsid w:val="00497E46"/>
    <w:rsid w:val="004A3812"/>
    <w:rsid w:val="004A63E0"/>
    <w:rsid w:val="004B6A19"/>
    <w:rsid w:val="004D3272"/>
    <w:rsid w:val="004D484E"/>
    <w:rsid w:val="004D5C09"/>
    <w:rsid w:val="004D7FA2"/>
    <w:rsid w:val="004E1249"/>
    <w:rsid w:val="004E41B5"/>
    <w:rsid w:val="004E664F"/>
    <w:rsid w:val="004E75B4"/>
    <w:rsid w:val="004E7F01"/>
    <w:rsid w:val="004F23B7"/>
    <w:rsid w:val="004F37EE"/>
    <w:rsid w:val="004F383B"/>
    <w:rsid w:val="004F4BD5"/>
    <w:rsid w:val="004F6257"/>
    <w:rsid w:val="00507F03"/>
    <w:rsid w:val="00515BA6"/>
    <w:rsid w:val="00522400"/>
    <w:rsid w:val="005226FE"/>
    <w:rsid w:val="00522797"/>
    <w:rsid w:val="00523453"/>
    <w:rsid w:val="00527EA0"/>
    <w:rsid w:val="00530F5F"/>
    <w:rsid w:val="005321CB"/>
    <w:rsid w:val="00533A7E"/>
    <w:rsid w:val="00536D83"/>
    <w:rsid w:val="005458A8"/>
    <w:rsid w:val="0054728D"/>
    <w:rsid w:val="005536F6"/>
    <w:rsid w:val="00557726"/>
    <w:rsid w:val="005869E9"/>
    <w:rsid w:val="00593EEF"/>
    <w:rsid w:val="00595E66"/>
    <w:rsid w:val="005A1C57"/>
    <w:rsid w:val="005A5D1B"/>
    <w:rsid w:val="005B19D8"/>
    <w:rsid w:val="005B2F09"/>
    <w:rsid w:val="005C556F"/>
    <w:rsid w:val="005C57AD"/>
    <w:rsid w:val="005D21F4"/>
    <w:rsid w:val="005D4785"/>
    <w:rsid w:val="005E4EFD"/>
    <w:rsid w:val="005F1935"/>
    <w:rsid w:val="005F2B66"/>
    <w:rsid w:val="005F429A"/>
    <w:rsid w:val="005F6D5C"/>
    <w:rsid w:val="006010D2"/>
    <w:rsid w:val="006070BE"/>
    <w:rsid w:val="00607FB0"/>
    <w:rsid w:val="00610099"/>
    <w:rsid w:val="00611371"/>
    <w:rsid w:val="006200C7"/>
    <w:rsid w:val="00624879"/>
    <w:rsid w:val="006354FC"/>
    <w:rsid w:val="00644D5F"/>
    <w:rsid w:val="006560E9"/>
    <w:rsid w:val="00660106"/>
    <w:rsid w:val="006616E8"/>
    <w:rsid w:val="00661850"/>
    <w:rsid w:val="006644F0"/>
    <w:rsid w:val="00666F5E"/>
    <w:rsid w:val="006679E0"/>
    <w:rsid w:val="00671132"/>
    <w:rsid w:val="00676352"/>
    <w:rsid w:val="00682C88"/>
    <w:rsid w:val="006857FA"/>
    <w:rsid w:val="00687754"/>
    <w:rsid w:val="006945F1"/>
    <w:rsid w:val="00695352"/>
    <w:rsid w:val="006A3AAA"/>
    <w:rsid w:val="006A3B4C"/>
    <w:rsid w:val="006B3EE7"/>
    <w:rsid w:val="006B428B"/>
    <w:rsid w:val="006D3CB3"/>
    <w:rsid w:val="006D4514"/>
    <w:rsid w:val="006E3888"/>
    <w:rsid w:val="00701D1D"/>
    <w:rsid w:val="007063BC"/>
    <w:rsid w:val="00713676"/>
    <w:rsid w:val="0071529D"/>
    <w:rsid w:val="007225E5"/>
    <w:rsid w:val="007226A5"/>
    <w:rsid w:val="00723A61"/>
    <w:rsid w:val="00731FF7"/>
    <w:rsid w:val="007341BB"/>
    <w:rsid w:val="00735271"/>
    <w:rsid w:val="00736488"/>
    <w:rsid w:val="007430B7"/>
    <w:rsid w:val="00750AAA"/>
    <w:rsid w:val="00756CA2"/>
    <w:rsid w:val="00761B29"/>
    <w:rsid w:val="00765FE6"/>
    <w:rsid w:val="00771FCD"/>
    <w:rsid w:val="00783332"/>
    <w:rsid w:val="00787B6A"/>
    <w:rsid w:val="00792229"/>
    <w:rsid w:val="00795D2B"/>
    <w:rsid w:val="00795FF0"/>
    <w:rsid w:val="00797B88"/>
    <w:rsid w:val="007A12CB"/>
    <w:rsid w:val="007A1480"/>
    <w:rsid w:val="007A2355"/>
    <w:rsid w:val="007A44D0"/>
    <w:rsid w:val="007A5FAD"/>
    <w:rsid w:val="007A6F57"/>
    <w:rsid w:val="007B41A2"/>
    <w:rsid w:val="007B44F7"/>
    <w:rsid w:val="007B7136"/>
    <w:rsid w:val="007C3D8D"/>
    <w:rsid w:val="007D3A5F"/>
    <w:rsid w:val="007D7FBC"/>
    <w:rsid w:val="007E3732"/>
    <w:rsid w:val="007F340A"/>
    <w:rsid w:val="007F65A3"/>
    <w:rsid w:val="00802C03"/>
    <w:rsid w:val="008042EC"/>
    <w:rsid w:val="00804CC5"/>
    <w:rsid w:val="00804E03"/>
    <w:rsid w:val="00820401"/>
    <w:rsid w:val="00821787"/>
    <w:rsid w:val="00823F58"/>
    <w:rsid w:val="008340EA"/>
    <w:rsid w:val="00835813"/>
    <w:rsid w:val="008373E9"/>
    <w:rsid w:val="008453B6"/>
    <w:rsid w:val="00860979"/>
    <w:rsid w:val="00866388"/>
    <w:rsid w:val="00866C99"/>
    <w:rsid w:val="00872DF6"/>
    <w:rsid w:val="00873951"/>
    <w:rsid w:val="008759C6"/>
    <w:rsid w:val="008761D8"/>
    <w:rsid w:val="00895866"/>
    <w:rsid w:val="0089660D"/>
    <w:rsid w:val="0089702D"/>
    <w:rsid w:val="008B116E"/>
    <w:rsid w:val="008B181D"/>
    <w:rsid w:val="008B73D3"/>
    <w:rsid w:val="008C19D0"/>
    <w:rsid w:val="008C4CC8"/>
    <w:rsid w:val="008C6223"/>
    <w:rsid w:val="008D1CE0"/>
    <w:rsid w:val="008E1B26"/>
    <w:rsid w:val="008E63C6"/>
    <w:rsid w:val="008E649A"/>
    <w:rsid w:val="009070E2"/>
    <w:rsid w:val="00911706"/>
    <w:rsid w:val="0092271B"/>
    <w:rsid w:val="00927C06"/>
    <w:rsid w:val="009301C0"/>
    <w:rsid w:val="009371AB"/>
    <w:rsid w:val="009476C5"/>
    <w:rsid w:val="00950BA8"/>
    <w:rsid w:val="00951B43"/>
    <w:rsid w:val="0095239A"/>
    <w:rsid w:val="00960B48"/>
    <w:rsid w:val="00975140"/>
    <w:rsid w:val="009758AF"/>
    <w:rsid w:val="00976BB2"/>
    <w:rsid w:val="00984C1F"/>
    <w:rsid w:val="0098645D"/>
    <w:rsid w:val="00990219"/>
    <w:rsid w:val="00990411"/>
    <w:rsid w:val="00991B90"/>
    <w:rsid w:val="00993215"/>
    <w:rsid w:val="00993556"/>
    <w:rsid w:val="009A01B9"/>
    <w:rsid w:val="009A36CA"/>
    <w:rsid w:val="009A634F"/>
    <w:rsid w:val="009A758F"/>
    <w:rsid w:val="009B03C1"/>
    <w:rsid w:val="009C341C"/>
    <w:rsid w:val="009C55C5"/>
    <w:rsid w:val="009C6FF4"/>
    <w:rsid w:val="009D27EC"/>
    <w:rsid w:val="009D29EF"/>
    <w:rsid w:val="009D2DA0"/>
    <w:rsid w:val="009D4380"/>
    <w:rsid w:val="009D618E"/>
    <w:rsid w:val="009D7EFC"/>
    <w:rsid w:val="009E2076"/>
    <w:rsid w:val="009E535B"/>
    <w:rsid w:val="009F1F55"/>
    <w:rsid w:val="009F4AB5"/>
    <w:rsid w:val="009F553D"/>
    <w:rsid w:val="009F568F"/>
    <w:rsid w:val="009F63EF"/>
    <w:rsid w:val="00A018EF"/>
    <w:rsid w:val="00A03F63"/>
    <w:rsid w:val="00A05E27"/>
    <w:rsid w:val="00A06407"/>
    <w:rsid w:val="00A24169"/>
    <w:rsid w:val="00A24913"/>
    <w:rsid w:val="00A30EBF"/>
    <w:rsid w:val="00A32E84"/>
    <w:rsid w:val="00A50E37"/>
    <w:rsid w:val="00A67CA1"/>
    <w:rsid w:val="00A711D8"/>
    <w:rsid w:val="00A76118"/>
    <w:rsid w:val="00A81C5E"/>
    <w:rsid w:val="00A83978"/>
    <w:rsid w:val="00A9553D"/>
    <w:rsid w:val="00AA2CBD"/>
    <w:rsid w:val="00AC1C88"/>
    <w:rsid w:val="00AE262C"/>
    <w:rsid w:val="00AE2C2B"/>
    <w:rsid w:val="00AE41C5"/>
    <w:rsid w:val="00AE4609"/>
    <w:rsid w:val="00AF3F07"/>
    <w:rsid w:val="00AF59AB"/>
    <w:rsid w:val="00B03A08"/>
    <w:rsid w:val="00B0526D"/>
    <w:rsid w:val="00B07B81"/>
    <w:rsid w:val="00B1311B"/>
    <w:rsid w:val="00B140D6"/>
    <w:rsid w:val="00B1455E"/>
    <w:rsid w:val="00B16016"/>
    <w:rsid w:val="00B16DB7"/>
    <w:rsid w:val="00B2036A"/>
    <w:rsid w:val="00B23314"/>
    <w:rsid w:val="00B32D80"/>
    <w:rsid w:val="00B333CD"/>
    <w:rsid w:val="00B35235"/>
    <w:rsid w:val="00B44F4A"/>
    <w:rsid w:val="00B459C4"/>
    <w:rsid w:val="00B45EF2"/>
    <w:rsid w:val="00B467FA"/>
    <w:rsid w:val="00B56138"/>
    <w:rsid w:val="00B56B46"/>
    <w:rsid w:val="00B70241"/>
    <w:rsid w:val="00B7581B"/>
    <w:rsid w:val="00B80454"/>
    <w:rsid w:val="00B83120"/>
    <w:rsid w:val="00B8450C"/>
    <w:rsid w:val="00B864BB"/>
    <w:rsid w:val="00B90EC0"/>
    <w:rsid w:val="00B97412"/>
    <w:rsid w:val="00BA3D6A"/>
    <w:rsid w:val="00BA556E"/>
    <w:rsid w:val="00BA6F75"/>
    <w:rsid w:val="00BC277C"/>
    <w:rsid w:val="00BC390D"/>
    <w:rsid w:val="00BC4199"/>
    <w:rsid w:val="00BC6184"/>
    <w:rsid w:val="00BC6F66"/>
    <w:rsid w:val="00BD1C5A"/>
    <w:rsid w:val="00BD5AD7"/>
    <w:rsid w:val="00BE0520"/>
    <w:rsid w:val="00BE0C0C"/>
    <w:rsid w:val="00BE4094"/>
    <w:rsid w:val="00BE4B4D"/>
    <w:rsid w:val="00BF2E3A"/>
    <w:rsid w:val="00C02F9A"/>
    <w:rsid w:val="00C03DF6"/>
    <w:rsid w:val="00C10FBC"/>
    <w:rsid w:val="00C14683"/>
    <w:rsid w:val="00C15B29"/>
    <w:rsid w:val="00C17484"/>
    <w:rsid w:val="00C23477"/>
    <w:rsid w:val="00C23A4D"/>
    <w:rsid w:val="00C24A98"/>
    <w:rsid w:val="00C26D5C"/>
    <w:rsid w:val="00C34AA6"/>
    <w:rsid w:val="00C506D8"/>
    <w:rsid w:val="00C52E64"/>
    <w:rsid w:val="00C55CC4"/>
    <w:rsid w:val="00C55EC2"/>
    <w:rsid w:val="00C57AC6"/>
    <w:rsid w:val="00C6158B"/>
    <w:rsid w:val="00C70398"/>
    <w:rsid w:val="00C76808"/>
    <w:rsid w:val="00C8315E"/>
    <w:rsid w:val="00C846AE"/>
    <w:rsid w:val="00C86705"/>
    <w:rsid w:val="00C90A1B"/>
    <w:rsid w:val="00CB0AD5"/>
    <w:rsid w:val="00CB0D3E"/>
    <w:rsid w:val="00CB1CE0"/>
    <w:rsid w:val="00CC0069"/>
    <w:rsid w:val="00CC256A"/>
    <w:rsid w:val="00CC4D18"/>
    <w:rsid w:val="00CD48B4"/>
    <w:rsid w:val="00CD4C1B"/>
    <w:rsid w:val="00CD7713"/>
    <w:rsid w:val="00CE4A56"/>
    <w:rsid w:val="00CE7F2F"/>
    <w:rsid w:val="00CF034F"/>
    <w:rsid w:val="00CF0BE2"/>
    <w:rsid w:val="00CF290A"/>
    <w:rsid w:val="00CF4E48"/>
    <w:rsid w:val="00D00AA4"/>
    <w:rsid w:val="00D01D32"/>
    <w:rsid w:val="00D10602"/>
    <w:rsid w:val="00D113CF"/>
    <w:rsid w:val="00D12804"/>
    <w:rsid w:val="00D15960"/>
    <w:rsid w:val="00D22DB4"/>
    <w:rsid w:val="00D23E74"/>
    <w:rsid w:val="00D259D1"/>
    <w:rsid w:val="00D378E4"/>
    <w:rsid w:val="00D44BA5"/>
    <w:rsid w:val="00D453BE"/>
    <w:rsid w:val="00D4766E"/>
    <w:rsid w:val="00D56D20"/>
    <w:rsid w:val="00D622FB"/>
    <w:rsid w:val="00D66F68"/>
    <w:rsid w:val="00D72FC6"/>
    <w:rsid w:val="00D8060E"/>
    <w:rsid w:val="00D837A7"/>
    <w:rsid w:val="00D937B0"/>
    <w:rsid w:val="00D96A60"/>
    <w:rsid w:val="00D97FF3"/>
    <w:rsid w:val="00DB2050"/>
    <w:rsid w:val="00DB714B"/>
    <w:rsid w:val="00DC30ED"/>
    <w:rsid w:val="00DC322E"/>
    <w:rsid w:val="00DD2D65"/>
    <w:rsid w:val="00DE18EF"/>
    <w:rsid w:val="00DE265C"/>
    <w:rsid w:val="00DE26AD"/>
    <w:rsid w:val="00DE3A6B"/>
    <w:rsid w:val="00DE4065"/>
    <w:rsid w:val="00DE4D73"/>
    <w:rsid w:val="00DE6599"/>
    <w:rsid w:val="00DF19C1"/>
    <w:rsid w:val="00DF4504"/>
    <w:rsid w:val="00E02575"/>
    <w:rsid w:val="00E03470"/>
    <w:rsid w:val="00E0748E"/>
    <w:rsid w:val="00E137DE"/>
    <w:rsid w:val="00E15D90"/>
    <w:rsid w:val="00E16EA3"/>
    <w:rsid w:val="00E267CF"/>
    <w:rsid w:val="00E27585"/>
    <w:rsid w:val="00E27A7F"/>
    <w:rsid w:val="00E31150"/>
    <w:rsid w:val="00E32805"/>
    <w:rsid w:val="00E32C8F"/>
    <w:rsid w:val="00E3380C"/>
    <w:rsid w:val="00E3400B"/>
    <w:rsid w:val="00E55748"/>
    <w:rsid w:val="00E570FF"/>
    <w:rsid w:val="00E61105"/>
    <w:rsid w:val="00E71CF1"/>
    <w:rsid w:val="00E73E93"/>
    <w:rsid w:val="00E76FC0"/>
    <w:rsid w:val="00E81159"/>
    <w:rsid w:val="00E82257"/>
    <w:rsid w:val="00E82355"/>
    <w:rsid w:val="00E866A5"/>
    <w:rsid w:val="00E90E1D"/>
    <w:rsid w:val="00E93A35"/>
    <w:rsid w:val="00E9642A"/>
    <w:rsid w:val="00EA3455"/>
    <w:rsid w:val="00EA75AB"/>
    <w:rsid w:val="00EA75FF"/>
    <w:rsid w:val="00EB0C28"/>
    <w:rsid w:val="00EB0D05"/>
    <w:rsid w:val="00EB3BB0"/>
    <w:rsid w:val="00EB583E"/>
    <w:rsid w:val="00EB7212"/>
    <w:rsid w:val="00EB7FC7"/>
    <w:rsid w:val="00EC388F"/>
    <w:rsid w:val="00EC4DF7"/>
    <w:rsid w:val="00ED1A8D"/>
    <w:rsid w:val="00ED1CDB"/>
    <w:rsid w:val="00ED3FED"/>
    <w:rsid w:val="00ED648F"/>
    <w:rsid w:val="00ED75EA"/>
    <w:rsid w:val="00EE08A2"/>
    <w:rsid w:val="00EE2174"/>
    <w:rsid w:val="00EF151F"/>
    <w:rsid w:val="00EF1FB7"/>
    <w:rsid w:val="00EF750D"/>
    <w:rsid w:val="00EF7D56"/>
    <w:rsid w:val="00F0182D"/>
    <w:rsid w:val="00F023FB"/>
    <w:rsid w:val="00F04B0E"/>
    <w:rsid w:val="00F10449"/>
    <w:rsid w:val="00F11FFC"/>
    <w:rsid w:val="00F136B5"/>
    <w:rsid w:val="00F162BC"/>
    <w:rsid w:val="00F22002"/>
    <w:rsid w:val="00F22F3E"/>
    <w:rsid w:val="00F32AAE"/>
    <w:rsid w:val="00F35293"/>
    <w:rsid w:val="00F6176D"/>
    <w:rsid w:val="00F66195"/>
    <w:rsid w:val="00F672BD"/>
    <w:rsid w:val="00F74B94"/>
    <w:rsid w:val="00F76103"/>
    <w:rsid w:val="00F77C45"/>
    <w:rsid w:val="00F8011E"/>
    <w:rsid w:val="00F84ED8"/>
    <w:rsid w:val="00F87EA3"/>
    <w:rsid w:val="00F97053"/>
    <w:rsid w:val="00F97CEA"/>
    <w:rsid w:val="00FA4C0B"/>
    <w:rsid w:val="00FA5A2A"/>
    <w:rsid w:val="00FB10FE"/>
    <w:rsid w:val="00FB712C"/>
    <w:rsid w:val="00FD18E0"/>
    <w:rsid w:val="00FD2958"/>
    <w:rsid w:val="00FD3B3D"/>
    <w:rsid w:val="00FD452B"/>
    <w:rsid w:val="00FD4A5B"/>
    <w:rsid w:val="00FE3A05"/>
    <w:rsid w:val="00FE5A15"/>
    <w:rsid w:val="00FF051E"/>
    <w:rsid w:val="00FF368E"/>
    <w:rsid w:val="00FF6351"/>
    <w:rsid w:val="00FF7805"/>
    <w:rsid w:val="19A97AB0"/>
    <w:rsid w:val="367633B0"/>
    <w:rsid w:val="42680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footnote text" w:uiPriority="0"/>
    <w:lsdException w:name="annotation text" w:uiPriority="0"/>
    <w:lsdException w:name="header" w:uiPriority="0" w:semiHidden="0" w:unhideWhenUsed="0" w:qFormat="1"/>
    <w:lsdException w:name="footer" w:uiPriority="0" w:semiHidden="0" w:unhideWhenUsed="0"/>
    <w:lsdException w:name="index heading" w:uiPriority="0"/>
    <w:lsdException w:name="caption" w:uiPriority="0" w:semiHidden="0" w:unhideWhenUsed="0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 w:semiHidden="0" w:unhideWhenUsed="0"/>
    <w:lsdException w:name="List 2" w:uiPriority="0"/>
    <w:lsdException w:name="List 3" w:uiPriority="0"/>
    <w:lsdException w:name="List 4" w:uiPriority="0" w:semiHidden="0" w:unhideWhenUsed="0"/>
    <w:lsdException w:name="List 5" w:uiPriority="0" w:semiHidden="0" w:unhideWhenUsed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0" w:semiHidden="0" w:unhideWhenUsed="0" w:qFormat="1"/>
    <w:lsdException w:name="Closing" w:uiPriority="0"/>
    <w:lsdException w:name="Signature" w:uiPriority="0"/>
    <w:lsdException w:name="Default Paragraph Font" w:uiPriority="1" w:qFormat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 w:semiHidden="0" w:unhideWhenUsed="0"/>
    <w:lsdException w:name="FollowedHyperlink" w:uiPriority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0" w:unhideWhenUsed="0" w:qFormat="1"/>
    <w:lsdException w:name="Table Grid" w:uiPriority="0" w:semiHidden="0" w:unhideWhenUsed="0" w:qFormat="1"/>
    <w:lsdException w:name="Table Theme" w:uiPriority="0"/>
    <w:lsdException w:name="Placeholder Text" w:uiPriority="99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</w:rPr>
  </w:style>
  <w:style w:type="paragraph" w:styleId="3">
    <w:name w:val="heading 2"/>
    <w:basedOn w:val="1"/>
    <w:next w:val="1"/>
    <w:qFormat/>
    <w:uiPriority w:val="0"/>
    <w:pPr>
      <w:keepNext/>
      <w:ind w:left="-5598"/>
      <w:outlineLvl w:val="1"/>
    </w:pPr>
    <w:rPr>
      <w:b/>
    </w:rPr>
  </w:style>
  <w:style w:type="paragraph" w:styleId="4">
    <w:name w:val="heading 3"/>
    <w:basedOn w:val="1"/>
    <w:next w:val="1"/>
    <w:qFormat/>
    <w:uiPriority w:val="0"/>
    <w:pPr>
      <w:keepNext/>
      <w:outlineLvl w:val="2"/>
    </w:pPr>
    <w:rPr>
      <w:b/>
      <w:sz w:val="24"/>
    </w:rPr>
  </w:style>
  <w:style w:type="character" w:styleId="5" w:default="1">
    <w:name w:val="Default Paragraph Font"/>
    <w:semiHidden/>
    <w:unhideWhenUsed/>
    <w:qFormat/>
    <w:uiPriority w:val="1"/>
  </w:style>
  <w:style w:type="table" w:styleId="6" w:default="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8">
    <w:name w:val="caption"/>
    <w:basedOn w:val="1"/>
    <w:next w:val="1"/>
    <w:qFormat/>
    <w:uiPriority w:val="0"/>
    <w:pPr>
      <w:overflowPunct/>
      <w:autoSpaceDE/>
      <w:autoSpaceDN/>
      <w:adjustRightInd/>
      <w:textAlignment w:val="auto"/>
    </w:pPr>
    <w:rPr>
      <w:rFonts w:ascii="Helvetica" w:hAnsi="Helvetica"/>
      <w:b/>
      <w:bCs/>
      <w:i/>
      <w:iCs/>
      <w:sz w:val="32"/>
      <w:szCs w:val="24"/>
    </w:rPr>
  </w:style>
  <w:style w:type="paragraph" w:styleId="9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10">
    <w:name w:val="header"/>
    <w:basedOn w:val="1"/>
    <w:qFormat/>
    <w:uiPriority w:val="0"/>
    <w:pPr>
      <w:tabs>
        <w:tab w:val="center" w:pos="4320"/>
        <w:tab w:val="right" w:pos="8640"/>
      </w:tabs>
    </w:pPr>
  </w:style>
  <w:style w:type="character" w:styleId="11">
    <w:name w:val="Hyperlink"/>
    <w:basedOn w:val="5"/>
    <w:uiPriority w:val="0"/>
    <w:rPr>
      <w:color w:val="0000FF"/>
      <w:u w:val="single"/>
    </w:rPr>
  </w:style>
  <w:style w:type="table" w:styleId="12">
    <w:name w:val="Table Grid"/>
    <w:basedOn w:val="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qFormat/>
    <w:uiPriority w:val="0"/>
    <w:pPr>
      <w:jc w:val="center"/>
    </w:pPr>
    <w:rPr>
      <w:b/>
    </w:rPr>
  </w:style>
  <w:style w:type="paragraph" w:styleId="14" w:customStyle="1">
    <w:name w:val="M Banner Heading"/>
    <w:basedOn w:val="1"/>
    <w:uiPriority w:val="0"/>
    <w:pPr>
      <w:jc w:val="right"/>
    </w:pPr>
    <w:rPr>
      <w:rFonts w:ascii="Arial Black" w:hAnsi="Arial Black"/>
      <w:i/>
      <w:sz w:val="28"/>
    </w:rPr>
  </w:style>
  <w:style w:type="paragraph" w:styleId="15" w:customStyle="1">
    <w:name w:val="M Column Head"/>
    <w:basedOn w:val="1"/>
    <w:uiPriority w:val="0"/>
    <w:pPr>
      <w:keepNext/>
    </w:pPr>
    <w:rPr>
      <w:rFonts w:ascii="Arial" w:hAnsi="Arial" w:cs="Arial"/>
      <w:b/>
      <w:szCs w:val="18"/>
    </w:rPr>
  </w:style>
  <w:style w:type="paragraph" w:styleId="16" w:customStyle="1">
    <w:name w:val="M Head 2"/>
    <w:basedOn w:val="1"/>
    <w:qFormat/>
    <w:uiPriority w:val="0"/>
    <w:pPr>
      <w:spacing w:before="60"/>
    </w:pPr>
    <w:rPr>
      <w:rFonts w:ascii="Arial" w:hAnsi="Arial" w:cs="Arial"/>
      <w:b/>
    </w:rPr>
  </w:style>
  <w:style w:type="paragraph" w:styleId="17" w:customStyle="1">
    <w:name w:val="M Head1"/>
    <w:basedOn w:val="1"/>
    <w:qFormat/>
    <w:uiPriority w:val="0"/>
    <w:pPr>
      <w:keepNext/>
      <w:spacing w:before="240" w:after="60"/>
    </w:pPr>
    <w:rPr>
      <w:rFonts w:ascii="Arial Black" w:hAnsi="Arial Black"/>
      <w:sz w:val="24"/>
      <w:u w:val="single"/>
    </w:rPr>
  </w:style>
  <w:style w:type="paragraph" w:styleId="18" w:customStyle="1">
    <w:name w:val="M Signature"/>
    <w:basedOn w:val="15"/>
    <w:qFormat/>
    <w:uiPriority w:val="0"/>
    <w:rPr>
      <w:b w:val="0"/>
      <w:sz w:val="16"/>
    </w:rPr>
  </w:style>
  <w:style w:type="paragraph" w:styleId="19" w:customStyle="1">
    <w:name w:val="M Table Help"/>
    <w:basedOn w:val="1"/>
    <w:qFormat/>
    <w:uiPriority w:val="0"/>
    <w:pPr>
      <w:keepNext/>
    </w:pPr>
    <w:rPr>
      <w:i/>
      <w:sz w:val="16"/>
      <w:szCs w:val="18"/>
    </w:rPr>
  </w:style>
  <w:style w:type="paragraph" w:styleId="20" w:customStyle="1">
    <w:name w:val="M Table Help Outside"/>
    <w:basedOn w:val="1"/>
    <w:qFormat/>
    <w:uiPriority w:val="0"/>
    <w:pPr>
      <w:keepNext/>
      <w:spacing w:after="60"/>
      <w:ind w:left="720"/>
    </w:pPr>
    <w:rPr>
      <w:i/>
      <w:sz w:val="18"/>
      <w:szCs w:val="18"/>
    </w:rPr>
  </w:style>
  <w:style w:type="paragraph" w:styleId="21" w:customStyle="1">
    <w:name w:val="M Table Text"/>
    <w:basedOn w:val="1"/>
    <w:link w:val="23"/>
    <w:qFormat/>
    <w:uiPriority w:val="0"/>
    <w:pPr>
      <w:spacing w:before="60" w:after="60"/>
    </w:pPr>
    <w:rPr>
      <w:sz w:val="18"/>
    </w:rPr>
  </w:style>
  <w:style w:type="paragraph" w:styleId="22" w:customStyle="1">
    <w:name w:val="M Table Text Bold"/>
    <w:basedOn w:val="21"/>
    <w:uiPriority w:val="0"/>
    <w:rPr>
      <w:rFonts w:ascii="Arial" w:hAnsi="Arial"/>
      <w:b/>
      <w:i/>
    </w:rPr>
  </w:style>
  <w:style w:type="character" w:styleId="23" w:customStyle="1">
    <w:name w:val="M Table Text Char"/>
    <w:basedOn w:val="5"/>
    <w:link w:val="21"/>
    <w:qFormat/>
    <w:uiPriority w:val="0"/>
    <w:rPr>
      <w:sz w:val="18"/>
      <w:lang w:val="en-US" w:eastAsia="en-US" w:bidi="ar-SA"/>
    </w:rPr>
  </w:style>
  <w:style w:type="character" w:styleId="24">
    <w:name w:val="Placeholder Text"/>
    <w:basedOn w:val="5"/>
    <w:semiHidden/>
    <w:uiPriority w:val="99"/>
    <w:rPr>
      <w:color w:val="808080"/>
    </w:rPr>
  </w:style>
  <w:style w:type="character" w:styleId="25" w:customStyle="1">
    <w:name w:val="Style1"/>
    <w:basedOn w:val="5"/>
    <w:uiPriority w:val="1"/>
    <w:rPr>
      <w:rFonts w:ascii="Arial" w:hAnsi="Arial"/>
      <w:b/>
      <w:sz w:val="24"/>
    </w:rPr>
  </w:style>
  <w:style w:type="character" w:styleId="26" w:customStyle="1">
    <w:name w:val="Style2"/>
    <w:basedOn w:val="5"/>
    <w:uiPriority w:val="1"/>
    <w:rPr>
      <w:rFonts w:ascii="Arial" w:hAnsi="Arial"/>
      <w:b/>
      <w:sz w:val="24"/>
    </w:rPr>
  </w:style>
  <w:style w:type="character" w:styleId="27" w:customStyle="1">
    <w:name w:val="Style3"/>
    <w:basedOn w:val="5"/>
    <w:uiPriority w:val="1"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9" /><Relationship Type="http://schemas.openxmlformats.org/officeDocument/2006/relationships/image" Target="media/image2.jpeg" Id="rId8" /><Relationship Type="http://schemas.openxmlformats.org/officeDocument/2006/relationships/theme" Target="theme/theme1.xml" Id="rId7" /><Relationship Type="http://schemas.openxmlformats.org/officeDocument/2006/relationships/footer" Target="footer2.xml" Id="rId6" /><Relationship Type="http://schemas.openxmlformats.org/officeDocument/2006/relationships/footer" Target="footer1.xml" Id="rId5" /><Relationship Type="http://schemas.openxmlformats.org/officeDocument/2006/relationships/header" Target="header2.xml" Id="rId4" /><Relationship Type="http://schemas.openxmlformats.org/officeDocument/2006/relationships/header" Target="header1.xml" Id="rId3" /><Relationship Type="http://schemas.openxmlformats.org/officeDocument/2006/relationships/settings" Target="settings.xml" Id="rId2" /><Relationship Type="http://schemas.openxmlformats.org/officeDocument/2006/relationships/glossaryDocument" Target="glossary/document.xml" Id="rId11" /><Relationship Type="http://schemas.openxmlformats.org/officeDocument/2006/relationships/fontTable" Target="fontTable.xml" Id="rId10" /><Relationship Type="http://schemas.openxmlformats.org/officeDocument/2006/relationships/styles" Target="styles.xml" Id="rId1" /><Relationship Type="http://schemas.openxmlformats.org/officeDocument/2006/relationships/numbering" Target="/word/numbering.xml" Id="R0bb6181a7a09466e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Templates%20and%20Masters%20Docs\Blank%20Facesheet.dot" TargetMode="Externa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E2BE996E33C49ABB2585419F9489193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AEBB680-B1E1-44CE-9A5C-6159AFA9CB46}"/>
      </w:docPartPr>
      <w:docPartBody>
        <w:p>
          <w:pPr>
            <w:pStyle w:val="22"/>
          </w:pPr>
          <w:r>
            <w:rPr>
              <w:rStyle w:val="4"/>
            </w:rPr>
            <w:t>Click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06F3"/>
    <w:rsid w:val="000C3A25"/>
    <w:rsid w:val="000C6BE0"/>
    <w:rsid w:val="001C27E7"/>
    <w:rsid w:val="00380B04"/>
    <w:rsid w:val="0038453A"/>
    <w:rsid w:val="003D7BBA"/>
    <w:rsid w:val="0040066C"/>
    <w:rsid w:val="00572257"/>
    <w:rsid w:val="0058290A"/>
    <w:rsid w:val="005D22CB"/>
    <w:rsid w:val="006C3019"/>
    <w:rsid w:val="007B0699"/>
    <w:rsid w:val="008B3B95"/>
    <w:rsid w:val="00946526"/>
    <w:rsid w:val="00A614D2"/>
    <w:rsid w:val="00A65931"/>
    <w:rsid w:val="00B6231F"/>
    <w:rsid w:val="00B72B98"/>
    <w:rsid w:val="00BA0975"/>
    <w:rsid w:val="00BA52B8"/>
    <w:rsid w:val="00BA7532"/>
    <w:rsid w:val="00C76831"/>
    <w:rsid w:val="00CA2A4E"/>
    <w:rsid w:val="00CB2082"/>
    <w:rsid w:val="00E307A4"/>
    <w:rsid w:val="00ED70FA"/>
    <w:rsid w:val="00EF3D19"/>
    <w:rsid w:val="00F006F3"/>
    <w:rsid w:val="00F12E7F"/>
    <w:rsid w:val="00F46811"/>
    <w:rsid w:val="00F8074D"/>
    <w:rsid w:val="00FA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5DEF54316E484AC8A5740E2FD4722F10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6">
    <w:name w:val="DFA011223EF44410A9C85925CC247F8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5DEF54316E484AC8A5740E2FD4722F10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8">
    <w:name w:val="5DEF54316E484AC8A5740E2FD4722F102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9">
    <w:name w:val="CFF8E41897514921BE0C03DB6016C2D7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0">
    <w:name w:val="571A505824CF4A1F987446B94A482301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57C0A270FD00421487721F90EAAB563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2">
    <w:name w:val="134176C968A34B81AB5D50D9C2B98B7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3">
    <w:name w:val="DB1807FA7972416F91C6679FE00AE133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4">
    <w:name w:val="DB1807FA7972416F91C6679FE00AE133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5">
    <w:name w:val="00B07D39559641C08FA2487DE953383E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6">
    <w:name w:val="00B07D39559641C08FA2487DE953383E1"/>
    <w:uiPriority w:val="0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type="paragraph" w:customStyle="1" w:styleId="17">
    <w:name w:val="25E835D21EC74846B8B8522EAD921B5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8">
    <w:name w:val="8E25B2E315FA4885BA727EC2EC7EC0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9">
    <w:name w:val="3E774EF5F0824D2990C06E05E752A32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0">
    <w:name w:val="5F247241B8FF4CDFB7B5CE52D8901FF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1">
    <w:name w:val="172E6BA06AF64360805C80157C13BAF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22">
    <w:name w:val="9E2BE996E33C49ABB2585419F948919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Blank Facesheet</Template>
  <Manager>Helena Maguire</Manager>
  <Company>Melmark New England</Company>
  <Pages>4</Pages>
  <Words>571</Words>
  <Characters>3260</Characters>
  <Lines>27</Lines>
  <Paragraphs>7</Paragraphs>
  <TotalTime>7</TotalTime>
  <ScaleCrop>false</ScaleCrop>
  <LinksUpToDate>false</LinksUpToDate>
  <CharactersWithSpaces>3824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2014-05-21T05:35:00Z</dcterms:created>
  <dc:creator>Melmark User</dc:creator>
  <cp:lastModifiedBy>dhisigma</cp:lastModifiedBy>
  <cp:lastPrinted>2013-05-09T02:04:00Z</cp:lastPrinted>
  <dcterms:modified xsi:type="dcterms:W3CDTF">2022-02-24T11:48:39Z</dcterms:modified>
  <dc:subject>MNE Student Face Sheet</dc:subject>
  <dc:title>STULASTNM FI Face Sheet</dc:title>
  <cp:revision>146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7A0B5ED7460842738E4F72B96EB44D5B</vt:lpwstr>
  </property>
</Properties>
</file>