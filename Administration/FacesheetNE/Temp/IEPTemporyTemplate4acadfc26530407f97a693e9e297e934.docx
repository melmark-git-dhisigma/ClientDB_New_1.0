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r>
              <w:t xml:space="preserve">Tufts Health Plan Of 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r>
              <w:t xml:space="preserve">775381150 - 05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Mohammed N. Afsar Of Me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2dad089cceb14bb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