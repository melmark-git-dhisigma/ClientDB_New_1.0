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Mohammed N. Afsar Of Me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c5c3dc999a05478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