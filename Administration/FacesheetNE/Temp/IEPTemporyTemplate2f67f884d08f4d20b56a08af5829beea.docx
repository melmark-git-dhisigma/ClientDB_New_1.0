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726ebfc32d5c407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