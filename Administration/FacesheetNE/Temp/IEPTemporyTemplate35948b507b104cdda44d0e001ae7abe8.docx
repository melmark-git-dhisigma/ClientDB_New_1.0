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Demasi,Paul,W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02/29/2000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.,Massachusetts,00000,United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04/28/2014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03/09/2022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03/09/2022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Julia Hrdina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5.580 ft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/9j/4AAQSkZJRgABAQEAYABgAAD/2wBDAAgGBgcGBQgHBwcJCQgKDBQNDAsLDBkSEw8UHRofHh0aHBwgJC4nICIsIxwcKDcpLDAxNDQ0Hyc5PTgyPC4zNDL/2wBDAQkJCQwLDBgNDRgyIRwhMjIyMjIyMjIyMjIyMjIyMjIyMjIyMjIyMjIyMjIyMjIyMjIyMjIyMjIyMjIyMjIyMjL/wAARCADqAOo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136.000 lbs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Brwon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Mole on torso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Kimberly Duhanyan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/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DeMasi,Jean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paulde9@aol.com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DeMasi,Paul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paulde9@aol.com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Sibling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Demasi,Jenna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District/School Representative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Galvin,Rosie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Helena  Maguire,Executive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Frank Bird,Vice President and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Silva  Orchanian,Senior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Lauren  Carter,Director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Kimberly  Duhanyan,Director of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(781)246-6416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r>
              <w:t xml:space="preserve">Wakefield Public Schools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r>
              <w:t xml:space="preserve">Wakefield Public Schools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11/06/2015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11/02/2017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11/01/2017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Seem Collaborative at Beebe School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263 W. Foster Street,Melrose,Massachusetts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Seem Collaborative at North School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Collincote Street ,Wakefield,Massachusetts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Glavin Middle School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525 Main St.,Wakefield,Massachusetts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>
      <w:bookmarkStart w:name="_GoBack" w:id="0"/>
      <w:bookmarkEnd w:id="0"/>
    </w:p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0cbec0dac87c40f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4</Pages>
  <Words>571</Words>
  <Characters>3260</Characters>
  <Lines>27</Lines>
  <Paragraphs>7</Paragraphs>
  <TotalTime>7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2022-02-24T11:48:39Z</dcterms:modified>
  <dc:subject>MNE Student Face Sheet</dc:subject>
  <dc:title>STULASTNM FI Face Sheet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