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02/16/2022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r>
              <w:t xml:space="preserve">Tufts Health Plan Of 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r>
              <w:t xml:space="preserve">775381150 - 05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Mohammed N. Afsar Of Me</w:t>
            </w: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7dff7e6208094d4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