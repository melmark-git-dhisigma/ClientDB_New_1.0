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Demasi,Paul,W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02/29/2000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.,Massachusetts,00000,United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04/28/2014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WInchester Hosptal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White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5.580 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136.000 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Brwon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Mole on torso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Kimberly Duhanyan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Julia Hrdina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03/09/2022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plcRelation1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plcFullName1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plcApartment1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pPr>
              <w:pStyle w:val="21"/>
            </w:pPr>
            <w:r>
              <w:t>plcContactEmail1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plcRelation2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plcFullName2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plcApartment2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plcRelation3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plcFullName3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plcApartment3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plcRelation4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plcFullName4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plcApartment4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01" w:type="dxa"/>
            <w:vMerge w:val="restart"/>
            <w:tcBorders>
              <w:top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rFonts w:ascii="Arial" w:hAnsi="Arial" w:eastAsia="Times New Roman" w:cs="Arial"/>
                <w:b/>
                <w:color w:val="FFFFFF"/>
                <w:sz w:val="16"/>
                <w:szCs w:val="16"/>
                <w:lang w:val="en-US" w:eastAsia="en-US" w:bidi="ar-SA"/>
              </w:rPr>
            </w:pPr>
            <w:r>
              <w:rPr>
                <w:rFonts w:hint="default"/>
                <w:color w:val="FFFFFF"/>
                <w:sz w:val="16"/>
                <w:szCs w:val="16"/>
                <w:lang w:val="en-US"/>
              </w:rPr>
              <w:t>5</w:t>
            </w: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  <w:r>
              <w:t>Relation</w:t>
            </w:r>
          </w:p>
        </w:tc>
        <w:tc>
          <w:tcPr>
            <w:tcW w:w="1401" w:type="dxa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 w:ascii="Times New Roman" w:hAnsi="Times New Roman" w:eastAsia="Times New Roman" w:cs="Times New Roman"/>
                <w:sz w:val="18"/>
                <w:lang w:val="en-US" w:eastAsia="en-US" w:bidi="ar-SA"/>
              </w:rPr>
            </w:pPr>
            <w:r>
              <w:t>plcRelation</w:t>
            </w:r>
            <w:r>
              <w:rPr>
                <w:rFonts w:hint="default"/>
                <w:lang w:val="en-US"/>
              </w:rPr>
              <w:t>5</w:t>
            </w:r>
            <w:bookmarkStart w:name="_GoBack" w:id="0"/>
            <w:bookmarkEnd w:id="0"/>
          </w:p>
        </w:tc>
        <w:tc>
          <w:tcPr>
            <w:tcW w:w="1182" w:type="dxa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  <w:r>
              <w:t>Full Name</w:t>
            </w:r>
          </w:p>
        </w:tc>
        <w:tc>
          <w:tcPr>
            <w:tcW w:w="2302" w:type="dxa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 w:ascii="Times New Roman" w:hAnsi="Times New Roman" w:eastAsia="Times New Roman" w:cs="Times New Roman"/>
                <w:sz w:val="18"/>
                <w:lang w:val="en-US" w:eastAsia="en-US" w:bidi="ar-SA"/>
              </w:rPr>
            </w:pPr>
            <w:r>
              <w:t>plcFullName</w:t>
            </w: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  <w:rPr>
                <w:rFonts w:ascii="Times New Roman" w:hAnsi="Times New Roman" w:eastAsia="Times New Roman" w:cs="Times New Roman"/>
                <w:sz w:val="18"/>
                <w:lang w:val="en-US" w:eastAsia="en-US" w:bidi="ar-SA"/>
              </w:rPr>
            </w:pPr>
            <w:r>
              <w:t>plcContactPrimaryLanguage4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vAlign w:val="center"/>
          </w:tcPr>
          <w:p>
            <w:pPr>
              <w:pStyle w:val="21"/>
              <w:keepNext/>
              <w:rPr>
                <w:rFonts w:hint="default" w:ascii="Arial" w:hAnsi="Arial" w:eastAsia="Times New Roman" w:cs="Arial"/>
                <w:sz w:val="20"/>
                <w:lang w:val="en-US" w:eastAsia="en-US" w:bidi="ar-SA"/>
              </w:rPr>
            </w:pPr>
            <w:r>
              <w:rPr>
                <w:rFonts w:ascii="Arial" w:hAnsi="Arial" w:cs="Arial"/>
                <w:sz w:val="20"/>
              </w:rPr>
              <w:t>plcApartment</w:t>
            </w:r>
            <w:r>
              <w:rPr>
                <w:rFonts w:hint="default" w:ascii="Arial" w:hAnsi="Arial" w:cs="Arial"/>
                <w:sz w:val="20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  <w:r>
              <w:t>Home Phone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rPr>
                <w:rFonts w:hint="default" w:ascii="Times New Roman" w:hAnsi="Times New Roman" w:eastAsia="Times New Roman" w:cs="Times New Roman"/>
                <w:sz w:val="18"/>
                <w:lang w:val="en-US" w:eastAsia="en-US" w:bidi="ar-SA"/>
              </w:rPr>
            </w:pPr>
            <w:r>
              <w:t>plcContactHphone</w:t>
            </w: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/>
          </w:tcPr>
          <w:p>
            <w:pPr>
              <w:pStyle w:val="21"/>
            </w:pPr>
          </w:p>
        </w:tc>
        <w:tc>
          <w:tcPr>
            <w:tcW w:w="0" w:type="auto"/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  <w:r>
              <w:t>Other Phone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rPr>
                <w:rFonts w:hint="default" w:ascii="Times New Roman" w:hAnsi="Times New Roman" w:eastAsia="Times New Roman" w:cs="Times New Roman"/>
                <w:sz w:val="18"/>
                <w:lang w:val="en-US" w:eastAsia="en-US" w:bidi="ar-SA"/>
              </w:rPr>
            </w:pPr>
            <w:r>
              <w:t>plcContactOphone</w:t>
            </w: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5"/>
              <w:rPr>
                <w:rFonts w:ascii="Arial" w:hAnsi="Arial" w:eastAsia="Times New Roman" w:cs="Arial"/>
                <w:b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pStyle w:val="21"/>
              <w:rPr>
                <w:rFonts w:ascii="Times New Roman" w:hAnsi="Times New Roman" w:eastAsia="Times New Roman" w:cs="Times New Roman"/>
                <w:sz w:val="18"/>
                <w:lang w:val="en-US" w:eastAsia="en-US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21"/>
              <w:rPr>
                <w:rFonts w:ascii="Times New Roman" w:hAnsi="Times New Roman" w:eastAsia="Times New Roman" w:cs="Times New Roman"/>
                <w:sz w:val="18"/>
                <w:lang w:val="en-US" w:eastAsia="en-US" w:bidi="ar-SA"/>
              </w:rPr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rPr>
                <w:rFonts w:hint="default" w:ascii="Times New Roman" w:hAnsi="Times New Roman" w:eastAsia="Times New Roman" w:cs="Times New Roman"/>
                <w:sz w:val="18"/>
                <w:lang w:val="en-US" w:eastAsia="en-US" w:bidi="ar-SA"/>
              </w:rPr>
            </w:pPr>
            <w:r>
              <w:t>plcContactEmail</w:t>
            </w:r>
            <w:r>
              <w:rPr>
                <w:rFonts w:hint="default"/>
                <w:lang w:val="en-US"/>
              </w:rPr>
              <w:t>5</w:t>
            </w:r>
          </w:p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plcSchoolFullName2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plcSchoolFullName3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plcSchoolFullName4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plcSchoolFullName5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plcSchoolPhone5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plcFullname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hint="default"/>
                <w:lang w:val="en-IN"/>
              </w:rPr>
              <w:t>plc</w:t>
            </w:r>
            <w:r>
              <w:t>OfficePhone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rPr>
                <w:rFonts w:hint="default"/>
                <w:lang w:val="en-IN"/>
              </w:rPr>
              <w:t>plc</w:t>
            </w:r>
            <w:r>
              <w:t>Address</w:t>
            </w: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t>plcInsuranceType</w:t>
            </w: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t>plcPolicyNumber</w:t>
            </w:r>
            <w:r>
              <w:rPr>
                <w:rFonts w:hint="default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t>plcPolicyHolder</w:t>
            </w: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t>plcInsuranceType</w:t>
            </w: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t>plcPolicyNumber</w:t>
            </w:r>
            <w:r>
              <w:rPr>
                <w:rFonts w:hint="default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rFonts w:hint="default"/>
                <w:lang w:val="en-IN"/>
              </w:rPr>
            </w:pPr>
            <w:r>
              <w:t>plcPolicyHolder</w:t>
            </w: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plcLastPhysicalExamDate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plcMedicalCondition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plcAllergies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plcCurrentMedications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plcSelfPreservationAbility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plcSignificantBehaviorCharescteristics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>
            <w:pPr>
              <w:pStyle w:val="21"/>
              <w:jc w:val="both"/>
            </w:pPr>
            <w:r>
              <w:t>plcCapabilities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>
            <w:pPr>
              <w:pStyle w:val="21"/>
              <w:jc w:val="both"/>
            </w:pPr>
            <w:r>
              <w:t>plcLimitations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>
            <w:pPr>
              <w:pStyle w:val="21"/>
              <w:jc w:val="both"/>
            </w:pPr>
            <w:r>
              <w:t>plcPreferances</w:t>
            </w:r>
          </w:p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plcLaisonFullname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plcLaisonPhone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plcReferringAgency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plcSourceOfTuition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plcInitialDateforSpecialEducation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plcDateOfMostRecentSpecialEducationEvaluation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plcDateOfNextScheduleEvaluation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plcIepStartDate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plcIepExpirationDate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plcSchoolName1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plcSchoolAddress1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plcSchoolDate1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plcSchoolName2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plcSchoolAddress2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plcSchoolDate2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</w:pPr>
            <w:r>
              <w:t>plcSchoolName3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</w:pPr>
            <w:r>
              <w:t>plcSchoolAddress3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</w:pPr>
            <w:r>
              <w:t>plcSchoolDate3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plcDischargeDate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plcLocationAfterDischarge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plcFollowUpResponsibilities</w:t>
            </w:r>
          </w:p>
        </w:tc>
      </w:tr>
    </w:tbl>
    <w:p/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3/9/2022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3/9/2022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08BD065D"/>
    <w:rsid w:val="19A97AB0"/>
    <w:rsid w:val="367633B0"/>
    <w:rsid w:val="4268051F"/>
    <w:rsid w:val="4AE2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5e03bd4055f4455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1</Pages>
  <Words>571</Words>
  <Characters>3260</Characters>
  <Lines>1</Lines>
  <Paragraphs>1</Paragraphs>
  <TotalTime>1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2022-03-09T10:22:45Z</dcterms:modified>
  <dc:subject>MNE Student Face Sheet</dc:subject>
  <dc:title>STULASTNM FI Face Sheet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