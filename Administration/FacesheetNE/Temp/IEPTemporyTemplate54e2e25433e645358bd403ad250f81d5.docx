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Mamoon,Mohammed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02/16/2022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c60e1bd72fdb415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