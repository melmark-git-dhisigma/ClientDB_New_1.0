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Thriprayar,/,Thrissur,Nevada,00000,United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03/09/2022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/9j/4AAQSkZJRgABAQEAYABgAAD/2wBDAAgGBgcGBQgHBwcJCQgKDBQNDAsLDBkSEw8UHRofHh0aHBwgJC4nICIsIxwcKDcpLDAxNDQ0Hyc5PTgyPC4zNDL/2wBDAQkJCQwLDBgNDRgyIRwhMjIyMjIyMjIyMjIyMjIyMjIyMjIyMjIyMjIyMjIyMjIyMjIyMjIyMjIyMjIyMjIyMjL/wAARCADkAOQ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02/16/2022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Breen,Jay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Florida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2ac0cd4192a14f4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