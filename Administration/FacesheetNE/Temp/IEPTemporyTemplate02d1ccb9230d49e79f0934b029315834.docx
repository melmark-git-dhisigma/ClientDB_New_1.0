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.,Massachusetts,00000,United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WInchester Hosptal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lang w:val="en-IN"/>
              </w:rPr>
            </w:pPr>
            <w:r>
              <w:rPr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White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lang w:val="en-IN"/>
              </w:rPr>
            </w:pPr>
            <w:r>
              <w:rPr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DeMasi,Jean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DeMasi,Paul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left w:val="single" w:color="999999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left w:val="single" w:color="999999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restart"/>
            <w:tcBorders>
              <w:top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Sibling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Demasi,Jenna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District/School Representative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Galvin,Rosie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Family Friend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Gordon,Linda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11 Juniper Ave,Wakefield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(781)246-2466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plcRelation6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plcFullName6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plcApartment6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plcRelation7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plcFullName7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plcApartment7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bookmarkStart w:name="_GoBack" w:colFirst="0" w:colLast="0" w:id="0"/>
            <w:r>
              <w:rPr>
                <w:sz w:val="16"/>
              </w:rPr>
              <w:t>8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plcRelation8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plcFullName8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plcFullName8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plcApartment8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t>plcContactEmail8</w:t>
            </w:r>
          </w:p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 Maguire,Executive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Bird,Vice President and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 Orchanian,Senior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Lauren  Carter,Director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 Duhanyan,Director of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(781)246-6416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11/06/2015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11/02/2017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11/01/2017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Seem Collaborative at Beebe School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263 W. Foster Street,Melrose,Massachusetts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Seem Collaborative at North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Collincote Street 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Glavin Middle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525 Main St.,Wakefield,Massachusetts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3/9/2022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3/9/2022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0AA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795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7724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47B0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30E6"/>
    <w:rsid w:val="008E63C6"/>
    <w:rsid w:val="008E649A"/>
    <w:rsid w:val="008F560F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  <w:rsid w:val="675B3C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 w:qFormat="1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qFormat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qFormat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qFormat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styleId="25" w:customStyle="1">
    <w:name w:val="Style1"/>
    <w:basedOn w:val="5"/>
    <w:qFormat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qFormat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qFormat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614bdcfeed32404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006F3"/>
    <w:rsid w:val="000C3A25"/>
    <w:rsid w:val="000C6BE0"/>
    <w:rsid w:val="001C27E7"/>
    <w:rsid w:val="002C682A"/>
    <w:rsid w:val="00380B04"/>
    <w:rsid w:val="0038453A"/>
    <w:rsid w:val="003D7BBA"/>
    <w:rsid w:val="0040066C"/>
    <w:rsid w:val="004077B6"/>
    <w:rsid w:val="00572257"/>
    <w:rsid w:val="0058290A"/>
    <w:rsid w:val="005D22CB"/>
    <w:rsid w:val="006C3019"/>
    <w:rsid w:val="007B0699"/>
    <w:rsid w:val="008B3B95"/>
    <w:rsid w:val="009229DE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85FE8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DB1807FA7972416F91C6679FE00AE1331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00B07D39559641C08FA2487DE953383E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6">
    <w:name w:val="00B07D39559641C08FA2487DE953383E1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7">
    <w:name w:val="25E835D21EC74846B8B8522EAD921B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Facesheet.dot</Template>
  <Manager>Helena Maguire</Manager>
  <Company>Melmark New England</Company>
  <Pages>5</Pages>
  <Words>711</Words>
  <Characters>4053</Characters>
  <Lines>33</Lines>
  <Paragraphs>9</Paragraphs>
  <TotalTime>19</TotalTime>
  <ScaleCrop>false</ScaleCrop>
  <LinksUpToDate>false</LinksUpToDate>
  <CharactersWithSpaces>4755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2022-03-09T10:41:57Z</dcterms:modified>
  <dc:subject>MNE Student Face Sheet</dc:subject>
  <dc:title>STULASTNM FI Face Sheet</dc:title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