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350" w:type="dxa"/>
        <w:tblInd w:w="72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2070"/>
        <w:gridCol w:w="180"/>
        <w:gridCol w:w="1440"/>
        <w:gridCol w:w="6660"/>
      </w:tblGrid>
      <w:tr w:rsidR="000B50D2" w:rsidRPr="0098304D" w:rsidTr="00B050E1">
        <w:trPr>
          <w:cantSplit/>
          <w:trHeight w:hRule="exact" w:val="360"/>
        </w:trPr>
        <w:tc>
          <w:tcPr>
            <w:tcW w:w="2070" w:type="dxa"/>
            <w:vAlign w:val="bottom"/>
          </w:tcPr>
          <w:p w:rsidR="000B50D2" w:rsidRPr="0098304D" w:rsidRDefault="000B50D2" w:rsidP="00B050E1">
            <w:pPr>
              <w:spacing w:before="80" w:after="40" w:line="360" w:lineRule="auto"/>
              <w:rPr>
                <w:rFonts w:ascii="Arial" w:hAnsi="Arial"/>
                <w:b/>
                <w:sz w:val="16"/>
              </w:rPr>
            </w:pPr>
            <w:smartTag w:uri="urn:schemas-microsoft-com:office:smarttags" w:element="place">
              <w:r w:rsidRPr="0098304D">
                <w:rPr>
                  <w:rFonts w:ascii="Arial" w:hAnsi="Arial"/>
                  <w:b/>
                  <w:sz w:val="18"/>
                </w:rPr>
                <w:t>School District</w:t>
              </w:r>
            </w:smartTag>
            <w:r w:rsidRPr="0098304D">
              <w:rPr>
                <w:rFonts w:ascii="Arial" w:hAnsi="Arial"/>
                <w:b/>
                <w:sz w:val="18"/>
              </w:rPr>
              <w:t xml:space="preserve"> Name</w:t>
            </w:r>
            <w:r w:rsidRPr="0098304D"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8280" w:type="dxa"/>
            <w:gridSpan w:val="3"/>
            <w:vAlign w:val="bottom"/>
          </w:tcPr>
          <w:p w:rsidR="000B50D2" w:rsidRDefault="000B50D2" w:rsidP="00B050E1">
            <w:pPr>
              <w:spacing w:before="60" w:after="60" w:line="360" w:lineRule="auto"/>
              <w:rPr>
                <w:rFonts w:ascii="Helvetica" w:hAnsi="Helvetica"/>
                <w:sz w:val="18"/>
              </w:rPr>
            </w:pPr>
            <w:proofErr w:type="spellStart"/>
            <w:r>
              <w:rPr>
                <w:rFonts w:ascii="Helvetica" w:hAnsi="Helvetica"/>
                <w:sz w:val="18"/>
              </w:rPr>
              <w:t>plcSchDistName</w:t>
            </w:r>
            <w:proofErr w:type="spellEnd"/>
          </w:p>
        </w:tc>
      </w:tr>
      <w:tr w:rsidR="000B50D2" w:rsidRPr="0098304D" w:rsidTr="00B050E1">
        <w:trPr>
          <w:cantSplit/>
          <w:trHeight w:hRule="exact" w:val="360"/>
        </w:trPr>
        <w:tc>
          <w:tcPr>
            <w:tcW w:w="2250" w:type="dxa"/>
            <w:gridSpan w:val="2"/>
            <w:vAlign w:val="bottom"/>
          </w:tcPr>
          <w:p w:rsidR="000B50D2" w:rsidRPr="0098304D" w:rsidRDefault="000B50D2" w:rsidP="00B050E1">
            <w:pPr>
              <w:spacing w:before="80" w:after="40" w:line="360" w:lineRule="auto"/>
              <w:rPr>
                <w:rFonts w:ascii="Arial" w:hAnsi="Arial"/>
                <w:b/>
                <w:sz w:val="16"/>
              </w:rPr>
            </w:pPr>
            <w:smartTag w:uri="urn:schemas-microsoft-com:office:smarttags" w:element="place">
              <w:r w:rsidRPr="0098304D">
                <w:rPr>
                  <w:rFonts w:ascii="Arial" w:hAnsi="Arial"/>
                  <w:b/>
                  <w:sz w:val="18"/>
                </w:rPr>
                <w:t>School District</w:t>
              </w:r>
            </w:smartTag>
            <w:r w:rsidRPr="0098304D">
              <w:rPr>
                <w:rFonts w:ascii="Arial" w:hAnsi="Arial"/>
                <w:b/>
                <w:sz w:val="18"/>
              </w:rPr>
              <w:t xml:space="preserve"> Address</w:t>
            </w:r>
            <w:r w:rsidRPr="0098304D"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8100" w:type="dxa"/>
            <w:gridSpan w:val="2"/>
            <w:vAlign w:val="bottom"/>
          </w:tcPr>
          <w:p w:rsidR="000B50D2" w:rsidRDefault="000B50D2" w:rsidP="00B050E1">
            <w:pPr>
              <w:spacing w:before="60" w:after="60" w:line="360" w:lineRule="auto"/>
              <w:rPr>
                <w:rFonts w:ascii="Helvetica" w:hAnsi="Helvetica"/>
                <w:sz w:val="18"/>
              </w:rPr>
            </w:pPr>
            <w:proofErr w:type="spellStart"/>
            <w:r>
              <w:rPr>
                <w:rFonts w:ascii="Helvetica" w:hAnsi="Helvetica"/>
                <w:sz w:val="18"/>
              </w:rPr>
              <w:t>plcSchDistAdd</w:t>
            </w:r>
            <w:proofErr w:type="spellEnd"/>
          </w:p>
        </w:tc>
      </w:tr>
      <w:tr w:rsidR="000B50D2" w:rsidRPr="0098304D" w:rsidTr="00B050E1">
        <w:trPr>
          <w:cantSplit/>
          <w:trHeight w:hRule="exact" w:val="360"/>
        </w:trPr>
        <w:tc>
          <w:tcPr>
            <w:tcW w:w="3690" w:type="dxa"/>
            <w:gridSpan w:val="3"/>
            <w:vAlign w:val="bottom"/>
          </w:tcPr>
          <w:p w:rsidR="000B50D2" w:rsidRPr="0098304D" w:rsidRDefault="000B50D2" w:rsidP="00B050E1">
            <w:pPr>
              <w:spacing w:before="80" w:after="40" w:line="360" w:lineRule="auto"/>
              <w:rPr>
                <w:rFonts w:ascii="Arial" w:hAnsi="Arial"/>
                <w:b/>
                <w:sz w:val="18"/>
              </w:rPr>
            </w:pPr>
            <w:smartTag w:uri="urn:schemas-microsoft-com:office:smarttags" w:element="place">
              <w:r w:rsidRPr="0098304D">
                <w:rPr>
                  <w:rFonts w:ascii="Arial" w:hAnsi="Arial"/>
                  <w:b/>
                  <w:sz w:val="18"/>
                </w:rPr>
                <w:t>School District</w:t>
              </w:r>
            </w:smartTag>
            <w:r w:rsidRPr="0098304D">
              <w:rPr>
                <w:rFonts w:ascii="Arial" w:hAnsi="Arial"/>
                <w:b/>
                <w:sz w:val="18"/>
              </w:rPr>
              <w:t xml:space="preserve"> Contact Person/Phone #:</w:t>
            </w:r>
          </w:p>
        </w:tc>
        <w:tc>
          <w:tcPr>
            <w:tcW w:w="6660" w:type="dxa"/>
            <w:vAlign w:val="bottom"/>
          </w:tcPr>
          <w:p w:rsidR="000B50D2" w:rsidRDefault="000B50D2" w:rsidP="00B050E1">
            <w:pPr>
              <w:spacing w:before="60" w:after="60" w:line="360" w:lineRule="auto"/>
              <w:rPr>
                <w:rFonts w:ascii="Helvetica" w:hAnsi="Helvetica"/>
                <w:sz w:val="18"/>
              </w:rPr>
            </w:pPr>
            <w:proofErr w:type="spellStart"/>
            <w:r>
              <w:rPr>
                <w:rFonts w:ascii="Helvetica" w:hAnsi="Helvetica"/>
                <w:sz w:val="18"/>
              </w:rPr>
              <w:t>plcSchDistCntPrsn</w:t>
            </w:r>
            <w:proofErr w:type="spellEnd"/>
          </w:p>
        </w:tc>
      </w:tr>
    </w:tbl>
    <w:p w:rsidR="00472B87" w:rsidRDefault="00472B87" w:rsidP="00CA682A">
      <w:pPr>
        <w:rPr>
          <w:rFonts w:ascii="Arial" w:hAnsi="Arial"/>
          <w:sz w:val="16"/>
        </w:rPr>
      </w:pPr>
    </w:p>
    <w:tbl>
      <w:tblPr>
        <w:tblW w:w="10350" w:type="dxa"/>
        <w:tblInd w:w="108" w:type="dxa"/>
        <w:tblBorders>
          <w:top w:val="single" w:sz="36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3600"/>
        <w:gridCol w:w="630"/>
        <w:gridCol w:w="810"/>
        <w:gridCol w:w="990"/>
        <w:gridCol w:w="465"/>
        <w:gridCol w:w="75"/>
        <w:gridCol w:w="450"/>
        <w:gridCol w:w="1590"/>
        <w:gridCol w:w="300"/>
      </w:tblGrid>
      <w:tr w:rsidR="00472B87" w:rsidRPr="0098304D" w:rsidTr="00266919">
        <w:trPr>
          <w:cantSplit/>
          <w:trHeight w:hRule="exact" w:val="567"/>
        </w:trPr>
        <w:tc>
          <w:tcPr>
            <w:tcW w:w="6480" w:type="dxa"/>
            <w:gridSpan w:val="4"/>
            <w:vMerge w:val="restart"/>
            <w:tcBorders>
              <w:top w:val="single" w:sz="36" w:space="0" w:color="auto"/>
              <w:bottom w:val="single" w:sz="24" w:space="0" w:color="auto"/>
              <w:right w:val="nil"/>
            </w:tcBorders>
            <w:vAlign w:val="center"/>
          </w:tcPr>
          <w:p w:rsidR="00472B87" w:rsidRPr="0098304D" w:rsidRDefault="00472B87" w:rsidP="00266919">
            <w:pPr>
              <w:pStyle w:val="Heading5"/>
              <w:spacing w:before="60" w:after="60"/>
              <w:jc w:val="right"/>
              <w:rPr>
                <w:rFonts w:ascii="Arial" w:hAnsi="Arial"/>
                <w:sz w:val="20"/>
              </w:rPr>
            </w:pPr>
            <w:r w:rsidRPr="0098304D">
              <w:rPr>
                <w:rFonts w:ascii="Arial" w:hAnsi="Arial"/>
                <w:b/>
                <w:sz w:val="32"/>
              </w:rPr>
              <w:t xml:space="preserve">Progress Report </w:t>
            </w:r>
            <w:r w:rsidRPr="0098304D">
              <w:rPr>
                <w:rFonts w:ascii="Arial" w:hAnsi="Arial"/>
                <w:sz w:val="20"/>
              </w:rPr>
              <w:t>on IEP Dated: from</w:t>
            </w:r>
          </w:p>
        </w:tc>
        <w:tc>
          <w:tcPr>
            <w:tcW w:w="1455" w:type="dxa"/>
            <w:gridSpan w:val="2"/>
            <w:tcBorders>
              <w:top w:val="single" w:sz="36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472B87" w:rsidRDefault="00472B87" w:rsidP="00266919">
            <w:pPr>
              <w:spacing w:before="60" w:after="60"/>
              <w:rPr>
                <w:rFonts w:ascii="Helvetica" w:hAnsi="Helvetica"/>
                <w:sz w:val="18"/>
              </w:rPr>
            </w:pPr>
            <w:r w:rsidRPr="006D4B59">
              <w:rPr>
                <w:rFonts w:ascii="Helvetica" w:hAnsi="Helvetica"/>
                <w:sz w:val="18"/>
              </w:rPr>
              <w:t>plcIEPFrmDate</w:t>
            </w:r>
            <w:r>
              <w:rPr>
                <w:rFonts w:ascii="Helvetica" w:hAnsi="Helvetica"/>
                <w:sz w:val="18"/>
              </w:rPr>
              <w:t>1</w:t>
            </w:r>
          </w:p>
        </w:tc>
        <w:tc>
          <w:tcPr>
            <w:tcW w:w="525" w:type="dxa"/>
            <w:gridSpan w:val="2"/>
            <w:vMerge w:val="restart"/>
            <w:tcBorders>
              <w:top w:val="single" w:sz="36" w:space="0" w:color="auto"/>
              <w:left w:val="nil"/>
              <w:bottom w:val="single" w:sz="24" w:space="0" w:color="auto"/>
              <w:right w:val="nil"/>
            </w:tcBorders>
            <w:vAlign w:val="bottom"/>
          </w:tcPr>
          <w:p w:rsidR="00472B87" w:rsidRDefault="00472B87" w:rsidP="00266919">
            <w:pPr>
              <w:spacing w:before="40" w:after="80"/>
              <w:rPr>
                <w:rFonts w:ascii="Helvetica" w:hAnsi="Helvetica"/>
                <w:sz w:val="18"/>
              </w:rPr>
            </w:pPr>
            <w:r>
              <w:rPr>
                <w:rFonts w:ascii="Helvetica" w:hAnsi="Helvetica"/>
                <w:sz w:val="18"/>
              </w:rPr>
              <w:t>to</w:t>
            </w:r>
          </w:p>
        </w:tc>
        <w:tc>
          <w:tcPr>
            <w:tcW w:w="1590" w:type="dxa"/>
            <w:tcBorders>
              <w:top w:val="single" w:sz="36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472B87" w:rsidRDefault="00472B87" w:rsidP="00266919">
            <w:pPr>
              <w:spacing w:before="60" w:after="60"/>
              <w:rPr>
                <w:rFonts w:ascii="Helvetica" w:hAnsi="Helvetica"/>
                <w:sz w:val="18"/>
              </w:rPr>
            </w:pPr>
            <w:r w:rsidRPr="006D4B59">
              <w:rPr>
                <w:rFonts w:ascii="Helvetica" w:hAnsi="Helvetica"/>
                <w:sz w:val="18"/>
              </w:rPr>
              <w:t>plcIEPToDate1</w:t>
            </w:r>
          </w:p>
        </w:tc>
        <w:tc>
          <w:tcPr>
            <w:tcW w:w="300" w:type="dxa"/>
            <w:vMerge w:val="restart"/>
            <w:tcBorders>
              <w:top w:val="single" w:sz="36" w:space="0" w:color="auto"/>
              <w:left w:val="nil"/>
              <w:bottom w:val="single" w:sz="24" w:space="0" w:color="auto"/>
            </w:tcBorders>
            <w:vAlign w:val="center"/>
          </w:tcPr>
          <w:p w:rsidR="00472B87" w:rsidRPr="0098304D" w:rsidRDefault="00472B87" w:rsidP="00266919">
            <w:pPr>
              <w:pStyle w:val="Heading5"/>
              <w:spacing w:before="60" w:after="60"/>
              <w:rPr>
                <w:rFonts w:ascii="Arial" w:hAnsi="Arial"/>
              </w:rPr>
            </w:pPr>
          </w:p>
        </w:tc>
      </w:tr>
      <w:tr w:rsidR="00472B87" w:rsidRPr="0098304D" w:rsidTr="00266919">
        <w:trPr>
          <w:cantSplit/>
          <w:trHeight w:hRule="exact" w:val="195"/>
        </w:trPr>
        <w:tc>
          <w:tcPr>
            <w:tcW w:w="6480" w:type="dxa"/>
            <w:gridSpan w:val="4"/>
            <w:vMerge/>
            <w:tcBorders>
              <w:top w:val="nil"/>
              <w:bottom w:val="single" w:sz="24" w:space="0" w:color="auto"/>
              <w:right w:val="nil"/>
            </w:tcBorders>
            <w:vAlign w:val="center"/>
          </w:tcPr>
          <w:p w:rsidR="00472B87" w:rsidRPr="0098304D" w:rsidRDefault="00472B87" w:rsidP="00266919">
            <w:pPr>
              <w:pStyle w:val="Heading5"/>
              <w:spacing w:before="60" w:after="60"/>
              <w:jc w:val="right"/>
              <w:rPr>
                <w:rFonts w:ascii="Arial" w:hAnsi="Arial"/>
                <w:b/>
                <w:sz w:val="32"/>
              </w:rPr>
            </w:pPr>
          </w:p>
        </w:tc>
        <w:tc>
          <w:tcPr>
            <w:tcW w:w="1455" w:type="dxa"/>
            <w:gridSpan w:val="2"/>
            <w:tcBorders>
              <w:top w:val="nil"/>
              <w:left w:val="nil"/>
              <w:bottom w:val="single" w:sz="24" w:space="0" w:color="auto"/>
              <w:right w:val="nil"/>
            </w:tcBorders>
            <w:vAlign w:val="center"/>
          </w:tcPr>
          <w:p w:rsidR="00472B87" w:rsidRPr="0098304D" w:rsidRDefault="00472B87" w:rsidP="00266919">
            <w:pPr>
              <w:pStyle w:val="Heading5"/>
              <w:spacing w:before="60" w:after="60"/>
              <w:jc w:val="left"/>
              <w:rPr>
                <w:rFonts w:ascii="Arial" w:hAnsi="Arial"/>
              </w:rPr>
            </w:pPr>
          </w:p>
        </w:tc>
        <w:tc>
          <w:tcPr>
            <w:tcW w:w="525" w:type="dxa"/>
            <w:gridSpan w:val="2"/>
            <w:vMerge/>
            <w:tcBorders>
              <w:top w:val="nil"/>
              <w:left w:val="nil"/>
              <w:bottom w:val="single" w:sz="24" w:space="0" w:color="auto"/>
              <w:right w:val="nil"/>
            </w:tcBorders>
            <w:vAlign w:val="center"/>
          </w:tcPr>
          <w:p w:rsidR="00472B87" w:rsidRPr="0098304D" w:rsidRDefault="00472B87" w:rsidP="00266919">
            <w:pPr>
              <w:pStyle w:val="Heading5"/>
              <w:spacing w:before="60" w:after="60"/>
              <w:jc w:val="left"/>
              <w:rPr>
                <w:rFonts w:ascii="Arial" w:hAnsi="Arial"/>
                <w:b/>
                <w:sz w:val="20"/>
              </w:rPr>
            </w:pPr>
          </w:p>
        </w:tc>
        <w:tc>
          <w:tcPr>
            <w:tcW w:w="1590" w:type="dxa"/>
            <w:tcBorders>
              <w:top w:val="single" w:sz="4" w:space="0" w:color="auto"/>
              <w:left w:val="nil"/>
              <w:bottom w:val="single" w:sz="24" w:space="0" w:color="auto"/>
              <w:right w:val="nil"/>
            </w:tcBorders>
            <w:vAlign w:val="center"/>
          </w:tcPr>
          <w:p w:rsidR="00472B87" w:rsidRPr="0098304D" w:rsidRDefault="00472B87" w:rsidP="00266919">
            <w:pPr>
              <w:pStyle w:val="Heading5"/>
              <w:spacing w:before="60" w:after="60"/>
              <w:rPr>
                <w:rFonts w:ascii="Arial" w:hAnsi="Arial"/>
              </w:rPr>
            </w:pPr>
          </w:p>
        </w:tc>
        <w:tc>
          <w:tcPr>
            <w:tcW w:w="300" w:type="dxa"/>
            <w:vMerge/>
            <w:tcBorders>
              <w:top w:val="nil"/>
              <w:left w:val="nil"/>
              <w:bottom w:val="single" w:sz="24" w:space="0" w:color="auto"/>
            </w:tcBorders>
            <w:vAlign w:val="center"/>
          </w:tcPr>
          <w:p w:rsidR="00472B87" w:rsidRPr="0098304D" w:rsidRDefault="00472B87" w:rsidP="00266919">
            <w:pPr>
              <w:pStyle w:val="Heading5"/>
              <w:spacing w:before="60" w:after="60"/>
              <w:rPr>
                <w:rFonts w:ascii="Arial" w:hAnsi="Arial"/>
              </w:rPr>
            </w:pPr>
          </w:p>
        </w:tc>
      </w:tr>
      <w:tr w:rsidR="00472B87" w:rsidRPr="0098304D" w:rsidTr="00266919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  <w:tblCellMar>
            <w:left w:w="36" w:type="dxa"/>
            <w:right w:w="36" w:type="dxa"/>
          </w:tblCellMar>
        </w:tblPrEx>
        <w:trPr>
          <w:cantSplit/>
          <w:trHeight w:val="318"/>
        </w:trPr>
        <w:tc>
          <w:tcPr>
            <w:tcW w:w="1440" w:type="dxa"/>
            <w:vAlign w:val="center"/>
          </w:tcPr>
          <w:p w:rsidR="00472B87" w:rsidRPr="0098304D" w:rsidRDefault="00472B87" w:rsidP="00266919">
            <w:pPr>
              <w:spacing w:before="80" w:after="40"/>
              <w:rPr>
                <w:rFonts w:ascii="Arial" w:hAnsi="Arial"/>
                <w:b/>
                <w:sz w:val="16"/>
              </w:rPr>
            </w:pPr>
            <w:r w:rsidRPr="0098304D">
              <w:rPr>
                <w:rFonts w:ascii="Arial" w:hAnsi="Arial"/>
                <w:b/>
                <w:sz w:val="18"/>
              </w:rPr>
              <w:t>Student Name</w:t>
            </w:r>
            <w:r w:rsidRPr="0098304D"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3600" w:type="dxa"/>
            <w:vAlign w:val="center"/>
          </w:tcPr>
          <w:p w:rsidR="00472B87" w:rsidRDefault="00472B87" w:rsidP="00266919">
            <w:pPr>
              <w:spacing w:before="120" w:after="0"/>
              <w:rPr>
                <w:rFonts w:ascii="Helvetica" w:hAnsi="Helvetica"/>
                <w:sz w:val="18"/>
              </w:rPr>
            </w:pPr>
            <w:r w:rsidRPr="006D4B59">
              <w:rPr>
                <w:rFonts w:ascii="Helvetica" w:hAnsi="Helvetica"/>
                <w:sz w:val="18"/>
              </w:rPr>
              <w:t>plcStdName1</w:t>
            </w:r>
          </w:p>
        </w:tc>
        <w:tc>
          <w:tcPr>
            <w:tcW w:w="630" w:type="dxa"/>
            <w:vAlign w:val="center"/>
          </w:tcPr>
          <w:p w:rsidR="00472B87" w:rsidRDefault="00472B87" w:rsidP="00266919">
            <w:pPr>
              <w:pStyle w:val="TableText"/>
              <w:spacing w:before="120" w:after="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DOB: </w:t>
            </w:r>
            <w:bookmarkStart w:id="0" w:name="Text8"/>
          </w:p>
        </w:tc>
        <w:bookmarkEnd w:id="0"/>
        <w:tc>
          <w:tcPr>
            <w:tcW w:w="1800" w:type="dxa"/>
            <w:gridSpan w:val="2"/>
            <w:vAlign w:val="center"/>
          </w:tcPr>
          <w:p w:rsidR="00472B87" w:rsidRDefault="00472B87" w:rsidP="00266919">
            <w:pPr>
              <w:spacing w:before="120" w:after="0"/>
              <w:rPr>
                <w:rFonts w:ascii="Helvetica" w:hAnsi="Helvetica"/>
                <w:sz w:val="18"/>
              </w:rPr>
            </w:pPr>
            <w:r w:rsidRPr="006D4B59">
              <w:rPr>
                <w:rFonts w:ascii="Helvetica" w:hAnsi="Helvetica"/>
                <w:sz w:val="18"/>
              </w:rPr>
              <w:t>plcStdDOB1</w:t>
            </w:r>
          </w:p>
        </w:tc>
        <w:tc>
          <w:tcPr>
            <w:tcW w:w="540" w:type="dxa"/>
            <w:gridSpan w:val="2"/>
            <w:vAlign w:val="center"/>
          </w:tcPr>
          <w:p w:rsidR="00472B87" w:rsidRDefault="00472B87" w:rsidP="00266919">
            <w:pPr>
              <w:spacing w:before="120" w:after="0"/>
              <w:rPr>
                <w:rFonts w:ascii="Helvetica" w:hAnsi="Helvetica"/>
                <w:sz w:val="18"/>
              </w:rPr>
            </w:pPr>
            <w:r>
              <w:rPr>
                <w:rFonts w:ascii="Helvetica" w:hAnsi="Helvetica"/>
                <w:sz w:val="18"/>
              </w:rPr>
              <w:t xml:space="preserve">ID#: </w:t>
            </w:r>
            <w:bookmarkStart w:id="1" w:name="Text9"/>
          </w:p>
        </w:tc>
        <w:bookmarkEnd w:id="1"/>
        <w:tc>
          <w:tcPr>
            <w:tcW w:w="2340" w:type="dxa"/>
            <w:gridSpan w:val="3"/>
            <w:vAlign w:val="center"/>
          </w:tcPr>
          <w:p w:rsidR="00472B87" w:rsidRDefault="00472B87" w:rsidP="00266919">
            <w:pPr>
              <w:spacing w:before="120" w:after="0"/>
              <w:rPr>
                <w:rFonts w:ascii="Helvetica" w:hAnsi="Helvetica"/>
                <w:sz w:val="18"/>
              </w:rPr>
            </w:pPr>
            <w:r w:rsidRPr="006D4B59">
              <w:rPr>
                <w:rFonts w:ascii="Helvetica" w:hAnsi="Helvetica"/>
                <w:sz w:val="18"/>
              </w:rPr>
              <w:t>plcStdID1</w:t>
            </w:r>
          </w:p>
        </w:tc>
      </w:tr>
    </w:tbl>
    <w:p w:rsidR="00472B87" w:rsidRDefault="00472B87" w:rsidP="00CA682A">
      <w:pPr>
        <w:rPr>
          <w:rFonts w:ascii="Arial" w:hAnsi="Arial"/>
          <w:sz w:val="16"/>
        </w:rPr>
      </w:pPr>
    </w:p>
    <w:p w:rsidR="00CA682A" w:rsidRPr="000B50D2" w:rsidRDefault="00CA682A" w:rsidP="00CA682A">
      <w:pPr>
        <w:rPr>
          <w:rFonts w:ascii="Arial" w:hAnsi="Arial"/>
          <w:sz w:val="16"/>
        </w:rPr>
      </w:pPr>
      <w:proofErr w:type="spellStart"/>
      <w:proofErr w:type="gramStart"/>
      <w:r>
        <w:rPr>
          <w:rFonts w:ascii="Arial" w:hAnsi="Arial"/>
          <w:sz w:val="16"/>
        </w:rPr>
        <w:t>plcPRI</w:t>
      </w:r>
      <w:bookmarkStart w:id="2" w:name="_GoBack"/>
      <w:bookmarkEnd w:id="2"/>
      <w:proofErr w:type="spellEnd"/>
      <w:proofErr w:type="gramEnd"/>
    </w:p>
    <w:p w:rsidR="00CA682A" w:rsidRPr="0098304D" w:rsidRDefault="00CA682A" w:rsidP="000B50D2">
      <w:pPr>
        <w:jc w:val="center"/>
        <w:rPr>
          <w:rFonts w:ascii="Arial" w:hAnsi="Arial"/>
          <w:sz w:val="16"/>
        </w:rPr>
      </w:pPr>
    </w:p>
    <w:sectPr w:rsidR="00CA682A" w:rsidRPr="0098304D" w:rsidSect="00221566">
      <w:headerReference w:type="default" r:id="rId9"/>
      <w:footerReference w:type="default" r:id="rId10"/>
      <w:pgSz w:w="11907" w:h="16839" w:code="9"/>
      <w:pgMar w:top="720" w:right="720" w:bottom="720" w:left="720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46F1" w:rsidRDefault="000D46F1">
      <w:r>
        <w:separator/>
      </w:r>
    </w:p>
  </w:endnote>
  <w:endnote w:type="continuationSeparator" w:id="0">
    <w:p w:rsidR="000D46F1" w:rsidRDefault="000D46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Sans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0B41" w:rsidRDefault="00410B41" w:rsidP="00C03B1D">
    <w:pPr>
      <w:pStyle w:val="Footer"/>
      <w:tabs>
        <w:tab w:val="clear" w:pos="4320"/>
        <w:tab w:val="clear" w:pos="8640"/>
        <w:tab w:val="right" w:pos="10350"/>
      </w:tabs>
    </w:pPr>
    <w:smartTag w:uri="urn:schemas-microsoft-com:office:smarttags" w:element="place">
      <w:smartTag w:uri="urn:schemas-microsoft-com:office:smarttags" w:element="State">
        <w:r>
          <w:t>Massachusetts</w:t>
        </w:r>
      </w:smartTag>
    </w:smartTag>
    <w:r>
      <w:t xml:space="preserve"> DOE/Progress Report/Individualized Education Program</w:t>
    </w:r>
    <w:r>
      <w:tab/>
      <w:t xml:space="preserve">Page </w:t>
    </w:r>
    <w:r w:rsidR="00DB5A28">
      <w:fldChar w:fldCharType="begin"/>
    </w:r>
    <w:r w:rsidR="00DB5A28">
      <w:instrText xml:space="preserve"> PAGE </w:instrText>
    </w:r>
    <w:r w:rsidR="00DB5A28">
      <w:fldChar w:fldCharType="separate"/>
    </w:r>
    <w:r w:rsidR="00221566">
      <w:rPr>
        <w:noProof/>
      </w:rPr>
      <w:t>2</w:t>
    </w:r>
    <w:r w:rsidR="00DB5A28">
      <w:rPr>
        <w:noProof/>
      </w:rPr>
      <w:fldChar w:fldCharType="end"/>
    </w:r>
    <w:r>
      <w:t xml:space="preserve"> of </w:t>
    </w:r>
    <w:r w:rsidR="00172212">
      <w:fldChar w:fldCharType="begin"/>
    </w:r>
    <w:r w:rsidR="00172212">
      <w:instrText xml:space="preserve"> NUMPAGES </w:instrText>
    </w:r>
    <w:r w:rsidR="00172212">
      <w:fldChar w:fldCharType="separate"/>
    </w:r>
    <w:r w:rsidR="00221566">
      <w:rPr>
        <w:noProof/>
      </w:rPr>
      <w:t>2</w:t>
    </w:r>
    <w:r w:rsidR="00172212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46F1" w:rsidRDefault="000D46F1">
      <w:r>
        <w:separator/>
      </w:r>
    </w:p>
  </w:footnote>
  <w:footnote w:type="continuationSeparator" w:id="0">
    <w:p w:rsidR="000D46F1" w:rsidRDefault="000D46F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260" w:type="dxa"/>
      <w:tblInd w:w="108" w:type="dxa"/>
      <w:tblBorders>
        <w:top w:val="single" w:sz="36" w:space="0" w:color="auto"/>
        <w:bottom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440"/>
      <w:gridCol w:w="2610"/>
      <w:gridCol w:w="1620"/>
      <w:gridCol w:w="810"/>
      <w:gridCol w:w="990"/>
      <w:gridCol w:w="465"/>
      <w:gridCol w:w="75"/>
      <w:gridCol w:w="450"/>
      <w:gridCol w:w="1800"/>
    </w:tblGrid>
    <w:tr w:rsidR="00410B41" w:rsidRPr="00190927" w:rsidTr="002569B4">
      <w:trPr>
        <w:cantSplit/>
        <w:trHeight w:hRule="exact" w:val="567"/>
      </w:trPr>
      <w:tc>
        <w:tcPr>
          <w:tcW w:w="6480" w:type="dxa"/>
          <w:gridSpan w:val="4"/>
          <w:vMerge w:val="restart"/>
          <w:tcBorders>
            <w:top w:val="single" w:sz="36" w:space="0" w:color="auto"/>
            <w:bottom w:val="single" w:sz="24" w:space="0" w:color="auto"/>
            <w:right w:val="nil"/>
          </w:tcBorders>
          <w:vAlign w:val="center"/>
        </w:tcPr>
        <w:p w:rsidR="00410B41" w:rsidRPr="00190927" w:rsidRDefault="00410B41" w:rsidP="007B435D">
          <w:pPr>
            <w:pStyle w:val="Heading5"/>
            <w:spacing w:before="60" w:after="60"/>
            <w:jc w:val="right"/>
            <w:rPr>
              <w:rFonts w:ascii="Arial" w:hAnsi="Arial" w:cs="Arial"/>
              <w:sz w:val="20"/>
            </w:rPr>
          </w:pPr>
          <w:r w:rsidRPr="00190927">
            <w:rPr>
              <w:rFonts w:ascii="Arial" w:hAnsi="Arial" w:cs="Arial"/>
              <w:b/>
              <w:sz w:val="32"/>
            </w:rPr>
            <w:t xml:space="preserve">Progress Report </w:t>
          </w:r>
          <w:r w:rsidRPr="00190927">
            <w:rPr>
              <w:rFonts w:ascii="Arial" w:hAnsi="Arial" w:cs="Arial"/>
              <w:sz w:val="20"/>
            </w:rPr>
            <w:t>on IEP Dated: from</w:t>
          </w:r>
        </w:p>
      </w:tc>
      <w:tc>
        <w:tcPr>
          <w:tcW w:w="1455" w:type="dxa"/>
          <w:gridSpan w:val="2"/>
          <w:tcBorders>
            <w:top w:val="single" w:sz="36" w:space="0" w:color="auto"/>
            <w:left w:val="nil"/>
            <w:bottom w:val="single" w:sz="4" w:space="0" w:color="auto"/>
            <w:right w:val="nil"/>
          </w:tcBorders>
          <w:vAlign w:val="bottom"/>
        </w:tcPr>
        <w:p w:rsidR="00410B41" w:rsidRDefault="004938D4" w:rsidP="002569B4">
          <w:pPr>
            <w:spacing w:before="60" w:after="60"/>
            <w:rPr>
              <w:rFonts w:ascii="Helvetica" w:hAnsi="Helvetica"/>
              <w:sz w:val="18"/>
            </w:rPr>
          </w:pPr>
          <w:proofErr w:type="spellStart"/>
          <w:r>
            <w:rPr>
              <w:rFonts w:ascii="Helvetica" w:hAnsi="Helvetica"/>
              <w:sz w:val="18"/>
            </w:rPr>
            <w:t>plcIEPFrmDate</w:t>
          </w:r>
          <w:proofErr w:type="spellEnd"/>
        </w:p>
      </w:tc>
      <w:tc>
        <w:tcPr>
          <w:tcW w:w="525" w:type="dxa"/>
          <w:gridSpan w:val="2"/>
          <w:vMerge w:val="restart"/>
          <w:tcBorders>
            <w:top w:val="single" w:sz="36" w:space="0" w:color="auto"/>
            <w:left w:val="nil"/>
            <w:bottom w:val="single" w:sz="24" w:space="0" w:color="auto"/>
            <w:right w:val="nil"/>
          </w:tcBorders>
          <w:vAlign w:val="bottom"/>
        </w:tcPr>
        <w:p w:rsidR="00410B41" w:rsidRDefault="00410B41" w:rsidP="002569B4">
          <w:pPr>
            <w:spacing w:before="40" w:after="80"/>
            <w:rPr>
              <w:rFonts w:ascii="Helvetica" w:hAnsi="Helvetica"/>
              <w:sz w:val="18"/>
            </w:rPr>
          </w:pPr>
          <w:r>
            <w:rPr>
              <w:rFonts w:ascii="Helvetica" w:hAnsi="Helvetica"/>
              <w:sz w:val="18"/>
            </w:rPr>
            <w:t>to</w:t>
          </w:r>
        </w:p>
      </w:tc>
      <w:tc>
        <w:tcPr>
          <w:tcW w:w="1800" w:type="dxa"/>
          <w:tcBorders>
            <w:top w:val="single" w:sz="36" w:space="0" w:color="auto"/>
            <w:left w:val="nil"/>
            <w:bottom w:val="single" w:sz="4" w:space="0" w:color="auto"/>
            <w:right w:val="nil"/>
          </w:tcBorders>
          <w:vAlign w:val="bottom"/>
        </w:tcPr>
        <w:p w:rsidR="00410B41" w:rsidRDefault="004938D4" w:rsidP="002569B4">
          <w:pPr>
            <w:spacing w:before="60" w:after="60"/>
            <w:rPr>
              <w:rFonts w:ascii="Helvetica" w:hAnsi="Helvetica"/>
              <w:sz w:val="18"/>
            </w:rPr>
          </w:pPr>
          <w:proofErr w:type="spellStart"/>
          <w:r>
            <w:rPr>
              <w:rFonts w:ascii="Helvetica" w:hAnsi="Helvetica"/>
              <w:sz w:val="18"/>
            </w:rPr>
            <w:t>plcIEPToDate</w:t>
          </w:r>
          <w:proofErr w:type="spellEnd"/>
        </w:p>
      </w:tc>
    </w:tr>
    <w:tr w:rsidR="00410B41" w:rsidRPr="00190927">
      <w:trPr>
        <w:cantSplit/>
        <w:trHeight w:hRule="exact" w:val="195"/>
      </w:trPr>
      <w:tc>
        <w:tcPr>
          <w:tcW w:w="6480" w:type="dxa"/>
          <w:gridSpan w:val="4"/>
          <w:vMerge/>
          <w:tcBorders>
            <w:top w:val="nil"/>
            <w:bottom w:val="single" w:sz="24" w:space="0" w:color="auto"/>
            <w:right w:val="nil"/>
          </w:tcBorders>
          <w:vAlign w:val="center"/>
        </w:tcPr>
        <w:p w:rsidR="00410B41" w:rsidRPr="00190927" w:rsidRDefault="00410B41" w:rsidP="007B435D">
          <w:pPr>
            <w:pStyle w:val="Heading5"/>
            <w:spacing w:before="60" w:after="60"/>
            <w:jc w:val="right"/>
            <w:rPr>
              <w:rFonts w:ascii="Arial" w:hAnsi="Arial" w:cs="Arial"/>
              <w:b/>
              <w:sz w:val="32"/>
            </w:rPr>
          </w:pPr>
        </w:p>
      </w:tc>
      <w:tc>
        <w:tcPr>
          <w:tcW w:w="1455" w:type="dxa"/>
          <w:gridSpan w:val="2"/>
          <w:tcBorders>
            <w:top w:val="nil"/>
            <w:left w:val="nil"/>
            <w:bottom w:val="single" w:sz="24" w:space="0" w:color="auto"/>
            <w:right w:val="nil"/>
          </w:tcBorders>
          <w:vAlign w:val="center"/>
        </w:tcPr>
        <w:p w:rsidR="00410B41" w:rsidRPr="00190927" w:rsidRDefault="00410B41" w:rsidP="007B435D">
          <w:pPr>
            <w:pStyle w:val="Heading5"/>
            <w:spacing w:before="60" w:after="60"/>
            <w:jc w:val="left"/>
            <w:rPr>
              <w:rFonts w:ascii="Arial" w:hAnsi="Arial" w:cs="Arial"/>
            </w:rPr>
          </w:pPr>
        </w:p>
      </w:tc>
      <w:tc>
        <w:tcPr>
          <w:tcW w:w="525" w:type="dxa"/>
          <w:gridSpan w:val="2"/>
          <w:vMerge/>
          <w:tcBorders>
            <w:top w:val="nil"/>
            <w:left w:val="nil"/>
            <w:bottom w:val="single" w:sz="24" w:space="0" w:color="auto"/>
            <w:right w:val="nil"/>
          </w:tcBorders>
          <w:vAlign w:val="center"/>
        </w:tcPr>
        <w:p w:rsidR="00410B41" w:rsidRPr="00190927" w:rsidRDefault="00410B41" w:rsidP="007B435D">
          <w:pPr>
            <w:pStyle w:val="Heading5"/>
            <w:spacing w:before="60" w:after="60"/>
            <w:jc w:val="left"/>
            <w:rPr>
              <w:rFonts w:ascii="Arial" w:hAnsi="Arial" w:cs="Arial"/>
              <w:b/>
              <w:sz w:val="20"/>
            </w:rPr>
          </w:pPr>
        </w:p>
      </w:tc>
      <w:tc>
        <w:tcPr>
          <w:tcW w:w="1800" w:type="dxa"/>
          <w:tcBorders>
            <w:top w:val="single" w:sz="4" w:space="0" w:color="auto"/>
            <w:left w:val="nil"/>
            <w:bottom w:val="single" w:sz="24" w:space="0" w:color="auto"/>
            <w:right w:val="nil"/>
          </w:tcBorders>
          <w:vAlign w:val="center"/>
        </w:tcPr>
        <w:p w:rsidR="00410B41" w:rsidRPr="00190927" w:rsidRDefault="00410B41" w:rsidP="007B435D">
          <w:pPr>
            <w:pStyle w:val="Heading5"/>
            <w:spacing w:before="60" w:after="60"/>
            <w:rPr>
              <w:rFonts w:ascii="Arial" w:hAnsi="Arial" w:cs="Arial"/>
            </w:rPr>
          </w:pPr>
        </w:p>
      </w:tc>
    </w:tr>
    <w:tr w:rsidR="00410B41" w:rsidRPr="00190927">
      <w:tblPrEx>
        <w:tblBorders>
          <w:top w:val="none" w:sz="0" w:space="0" w:color="auto"/>
          <w:bottom w:val="none" w:sz="0" w:space="0" w:color="auto"/>
          <w:insideH w:val="none" w:sz="0" w:space="0" w:color="auto"/>
          <w:insideV w:val="none" w:sz="0" w:space="0" w:color="auto"/>
        </w:tblBorders>
        <w:tblCellMar>
          <w:left w:w="36" w:type="dxa"/>
          <w:right w:w="36" w:type="dxa"/>
        </w:tblCellMar>
      </w:tblPrEx>
      <w:trPr>
        <w:cantSplit/>
        <w:trHeight w:val="360"/>
      </w:trPr>
      <w:tc>
        <w:tcPr>
          <w:tcW w:w="1440" w:type="dxa"/>
          <w:vAlign w:val="center"/>
        </w:tcPr>
        <w:p w:rsidR="00410B41" w:rsidRPr="00190927" w:rsidRDefault="00410B41" w:rsidP="007B435D">
          <w:pPr>
            <w:spacing w:before="80" w:after="40"/>
            <w:rPr>
              <w:rFonts w:ascii="Arial" w:hAnsi="Arial" w:cs="Arial"/>
              <w:b/>
              <w:sz w:val="16"/>
            </w:rPr>
          </w:pPr>
          <w:r w:rsidRPr="00190927">
            <w:rPr>
              <w:rFonts w:ascii="Arial" w:hAnsi="Arial" w:cs="Arial"/>
              <w:b/>
              <w:sz w:val="18"/>
            </w:rPr>
            <w:t>Student Name</w:t>
          </w:r>
          <w:r w:rsidRPr="00190927">
            <w:rPr>
              <w:rFonts w:ascii="Arial" w:hAnsi="Arial" w:cs="Arial"/>
              <w:b/>
              <w:sz w:val="16"/>
            </w:rPr>
            <w:t>:</w:t>
          </w:r>
        </w:p>
      </w:tc>
      <w:tc>
        <w:tcPr>
          <w:tcW w:w="2610" w:type="dxa"/>
          <w:vAlign w:val="center"/>
        </w:tcPr>
        <w:p w:rsidR="00410B41" w:rsidRDefault="004938D4" w:rsidP="002569B4">
          <w:pPr>
            <w:spacing w:before="120" w:after="0"/>
            <w:rPr>
              <w:rFonts w:ascii="Helvetica" w:hAnsi="Helvetica"/>
              <w:sz w:val="18"/>
            </w:rPr>
          </w:pPr>
          <w:proofErr w:type="spellStart"/>
          <w:r>
            <w:rPr>
              <w:rFonts w:ascii="Helvetica" w:hAnsi="Helvetica"/>
              <w:sz w:val="18"/>
            </w:rPr>
            <w:t>plcStdName</w:t>
          </w:r>
          <w:proofErr w:type="spellEnd"/>
        </w:p>
      </w:tc>
      <w:tc>
        <w:tcPr>
          <w:tcW w:w="1620" w:type="dxa"/>
          <w:vAlign w:val="center"/>
        </w:tcPr>
        <w:p w:rsidR="00410B41" w:rsidRDefault="00410B41" w:rsidP="002569B4">
          <w:pPr>
            <w:pStyle w:val="TableText"/>
            <w:spacing w:before="120" w:after="0"/>
            <w:rPr>
              <w:rFonts w:ascii="Helvetica" w:hAnsi="Helvetica"/>
            </w:rPr>
          </w:pPr>
          <w:r>
            <w:rPr>
              <w:rFonts w:ascii="Helvetica" w:hAnsi="Helvetica"/>
            </w:rPr>
            <w:t xml:space="preserve">DOB: </w:t>
          </w:r>
          <w:proofErr w:type="spellStart"/>
          <w:r w:rsidR="004938D4">
            <w:rPr>
              <w:rFonts w:ascii="Helvetica" w:hAnsi="Helvetica"/>
            </w:rPr>
            <w:t>plcStdDOB</w:t>
          </w:r>
          <w:proofErr w:type="spellEnd"/>
        </w:p>
      </w:tc>
      <w:tc>
        <w:tcPr>
          <w:tcW w:w="1800" w:type="dxa"/>
          <w:gridSpan w:val="2"/>
          <w:vAlign w:val="center"/>
        </w:tcPr>
        <w:p w:rsidR="00410B41" w:rsidRDefault="00410B41" w:rsidP="002569B4">
          <w:pPr>
            <w:spacing w:before="120" w:after="0"/>
            <w:rPr>
              <w:rFonts w:ascii="Helvetica" w:hAnsi="Helvetica"/>
              <w:sz w:val="18"/>
            </w:rPr>
          </w:pPr>
        </w:p>
      </w:tc>
      <w:tc>
        <w:tcPr>
          <w:tcW w:w="540" w:type="dxa"/>
          <w:gridSpan w:val="2"/>
          <w:vAlign w:val="center"/>
        </w:tcPr>
        <w:p w:rsidR="00410B41" w:rsidRDefault="00410B41" w:rsidP="002569B4">
          <w:pPr>
            <w:spacing w:before="120" w:after="0"/>
            <w:rPr>
              <w:rFonts w:ascii="Helvetica" w:hAnsi="Helvetica"/>
              <w:sz w:val="18"/>
            </w:rPr>
          </w:pPr>
          <w:r>
            <w:rPr>
              <w:rFonts w:ascii="Helvetica" w:hAnsi="Helvetica"/>
              <w:sz w:val="18"/>
            </w:rPr>
            <w:t xml:space="preserve">ID#: </w:t>
          </w:r>
        </w:p>
      </w:tc>
      <w:tc>
        <w:tcPr>
          <w:tcW w:w="2250" w:type="dxa"/>
          <w:gridSpan w:val="2"/>
          <w:vAlign w:val="center"/>
        </w:tcPr>
        <w:p w:rsidR="00410B41" w:rsidRDefault="004938D4" w:rsidP="002569B4">
          <w:pPr>
            <w:spacing w:before="120" w:after="0"/>
            <w:rPr>
              <w:rFonts w:ascii="Helvetica" w:hAnsi="Helvetica"/>
              <w:sz w:val="18"/>
            </w:rPr>
          </w:pPr>
          <w:proofErr w:type="spellStart"/>
          <w:r>
            <w:rPr>
              <w:rFonts w:ascii="Helvetica" w:hAnsi="Helvetica"/>
              <w:sz w:val="18"/>
            </w:rPr>
            <w:t>plcStdID</w:t>
          </w:r>
          <w:proofErr w:type="spellEnd"/>
        </w:p>
      </w:tc>
    </w:tr>
  </w:tbl>
  <w:p w:rsidR="00410B41" w:rsidRPr="003F7845" w:rsidRDefault="00410B41">
    <w:pPr>
      <w:pStyle w:val="Head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651FC"/>
    <w:multiLevelType w:val="hybridMultilevel"/>
    <w:tmpl w:val="A906C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AB0022"/>
    <w:multiLevelType w:val="hybridMultilevel"/>
    <w:tmpl w:val="698814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965955"/>
    <w:multiLevelType w:val="hybridMultilevel"/>
    <w:tmpl w:val="C922C9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6E3B0E"/>
    <w:multiLevelType w:val="hybridMultilevel"/>
    <w:tmpl w:val="2D602B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387497"/>
    <w:multiLevelType w:val="hybridMultilevel"/>
    <w:tmpl w:val="98FCA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465E09"/>
    <w:multiLevelType w:val="hybridMultilevel"/>
    <w:tmpl w:val="8F3EDBA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D82218"/>
    <w:multiLevelType w:val="hybridMultilevel"/>
    <w:tmpl w:val="3BDE1C3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63581B"/>
    <w:multiLevelType w:val="hybridMultilevel"/>
    <w:tmpl w:val="096E14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79D7898"/>
    <w:multiLevelType w:val="hybridMultilevel"/>
    <w:tmpl w:val="79E81D8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C8A70B9"/>
    <w:multiLevelType w:val="hybridMultilevel"/>
    <w:tmpl w:val="F39C73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CB00E2E"/>
    <w:multiLevelType w:val="hybridMultilevel"/>
    <w:tmpl w:val="5546D30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D265107"/>
    <w:multiLevelType w:val="hybridMultilevel"/>
    <w:tmpl w:val="82766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46F3FCE"/>
    <w:multiLevelType w:val="hybridMultilevel"/>
    <w:tmpl w:val="2ADC7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4D224A1"/>
    <w:multiLevelType w:val="hybridMultilevel"/>
    <w:tmpl w:val="DEB699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A185937"/>
    <w:multiLevelType w:val="hybridMultilevel"/>
    <w:tmpl w:val="0F1AB758"/>
    <w:lvl w:ilvl="0" w:tplc="F15E24FA">
      <w:start w:val="1"/>
      <w:numFmt w:val="decimal"/>
      <w:lvlText w:val="%1."/>
      <w:lvlJc w:val="left"/>
      <w:pPr>
        <w:ind w:left="720" w:hanging="360"/>
      </w:pPr>
      <w:rPr>
        <w:rFonts w:cs="Helvetic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0BF15AC"/>
    <w:multiLevelType w:val="hybridMultilevel"/>
    <w:tmpl w:val="456228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1410FB3"/>
    <w:multiLevelType w:val="hybridMultilevel"/>
    <w:tmpl w:val="E3CA6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2FE19FF"/>
    <w:multiLevelType w:val="hybridMultilevel"/>
    <w:tmpl w:val="0866A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7ED7816"/>
    <w:multiLevelType w:val="hybridMultilevel"/>
    <w:tmpl w:val="60306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B661CA6"/>
    <w:multiLevelType w:val="hybridMultilevel"/>
    <w:tmpl w:val="AC469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BDC63D5"/>
    <w:multiLevelType w:val="hybridMultilevel"/>
    <w:tmpl w:val="7588579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1542AD1"/>
    <w:multiLevelType w:val="hybridMultilevel"/>
    <w:tmpl w:val="A0820A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61B06AB2"/>
    <w:multiLevelType w:val="hybridMultilevel"/>
    <w:tmpl w:val="CFB62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35A403B"/>
    <w:multiLevelType w:val="hybridMultilevel"/>
    <w:tmpl w:val="2D602B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5CC12C2"/>
    <w:multiLevelType w:val="hybridMultilevel"/>
    <w:tmpl w:val="A6AC9D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5DB6193"/>
    <w:multiLevelType w:val="hybridMultilevel"/>
    <w:tmpl w:val="8D0C96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61C02EC"/>
    <w:multiLevelType w:val="hybridMultilevel"/>
    <w:tmpl w:val="7D827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85541F0"/>
    <w:multiLevelType w:val="hybridMultilevel"/>
    <w:tmpl w:val="AF562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8DF06D6"/>
    <w:multiLevelType w:val="hybridMultilevel"/>
    <w:tmpl w:val="AFD4C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BC66568"/>
    <w:multiLevelType w:val="hybridMultilevel"/>
    <w:tmpl w:val="40126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26B37AD"/>
    <w:multiLevelType w:val="hybridMultilevel"/>
    <w:tmpl w:val="2EA82E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737C3D0D"/>
    <w:multiLevelType w:val="hybridMultilevel"/>
    <w:tmpl w:val="A9BC0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5337806"/>
    <w:multiLevelType w:val="hybridMultilevel"/>
    <w:tmpl w:val="0666E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9685D2B"/>
    <w:multiLevelType w:val="hybridMultilevel"/>
    <w:tmpl w:val="8B5E1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E18223B"/>
    <w:multiLevelType w:val="hybridMultilevel"/>
    <w:tmpl w:val="D70435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E240A53"/>
    <w:multiLevelType w:val="hybridMultilevel"/>
    <w:tmpl w:val="6FE8AD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EF30BA7"/>
    <w:multiLevelType w:val="hybridMultilevel"/>
    <w:tmpl w:val="1F2425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13"/>
  </w:num>
  <w:num w:numId="3">
    <w:abstractNumId w:val="32"/>
  </w:num>
  <w:num w:numId="4">
    <w:abstractNumId w:val="12"/>
  </w:num>
  <w:num w:numId="5">
    <w:abstractNumId w:val="23"/>
  </w:num>
  <w:num w:numId="6">
    <w:abstractNumId w:val="0"/>
  </w:num>
  <w:num w:numId="7">
    <w:abstractNumId w:val="31"/>
  </w:num>
  <w:num w:numId="8">
    <w:abstractNumId w:val="3"/>
  </w:num>
  <w:num w:numId="9">
    <w:abstractNumId w:val="22"/>
  </w:num>
  <w:num w:numId="10">
    <w:abstractNumId w:val="7"/>
  </w:num>
  <w:num w:numId="11">
    <w:abstractNumId w:val="11"/>
  </w:num>
  <w:num w:numId="12">
    <w:abstractNumId w:val="15"/>
  </w:num>
  <w:num w:numId="13">
    <w:abstractNumId w:val="19"/>
  </w:num>
  <w:num w:numId="14">
    <w:abstractNumId w:val="25"/>
  </w:num>
  <w:num w:numId="15">
    <w:abstractNumId w:val="2"/>
  </w:num>
  <w:num w:numId="16">
    <w:abstractNumId w:val="24"/>
  </w:num>
  <w:num w:numId="17">
    <w:abstractNumId w:val="36"/>
  </w:num>
  <w:num w:numId="18">
    <w:abstractNumId w:val="27"/>
  </w:num>
  <w:num w:numId="19">
    <w:abstractNumId w:val="14"/>
  </w:num>
  <w:num w:numId="20">
    <w:abstractNumId w:val="29"/>
  </w:num>
  <w:num w:numId="21">
    <w:abstractNumId w:val="9"/>
  </w:num>
  <w:num w:numId="22">
    <w:abstractNumId w:val="33"/>
  </w:num>
  <w:num w:numId="23">
    <w:abstractNumId w:val="1"/>
  </w:num>
  <w:num w:numId="24">
    <w:abstractNumId w:val="26"/>
  </w:num>
  <w:num w:numId="25">
    <w:abstractNumId w:val="34"/>
  </w:num>
  <w:num w:numId="26">
    <w:abstractNumId w:val="35"/>
  </w:num>
  <w:num w:numId="27">
    <w:abstractNumId w:val="6"/>
  </w:num>
  <w:num w:numId="28">
    <w:abstractNumId w:val="10"/>
  </w:num>
  <w:num w:numId="29">
    <w:abstractNumId w:val="8"/>
  </w:num>
  <w:num w:numId="30">
    <w:abstractNumId w:val="5"/>
  </w:num>
  <w:num w:numId="31">
    <w:abstractNumId w:val="20"/>
  </w:num>
  <w:num w:numId="32">
    <w:abstractNumId w:val="16"/>
  </w:num>
  <w:num w:numId="33">
    <w:abstractNumId w:val="4"/>
  </w:num>
  <w:num w:numId="34">
    <w:abstractNumId w:val="17"/>
  </w:num>
  <w:num w:numId="35">
    <w:abstractNumId w:val="21"/>
  </w:num>
  <w:num w:numId="36">
    <w:abstractNumId w:val="18"/>
  </w:num>
  <w:num w:numId="37">
    <w:abstractNumId w:val="30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F70F4"/>
    <w:rsid w:val="00001939"/>
    <w:rsid w:val="00002669"/>
    <w:rsid w:val="00003567"/>
    <w:rsid w:val="00016F56"/>
    <w:rsid w:val="00027D51"/>
    <w:rsid w:val="0003086C"/>
    <w:rsid w:val="000310D5"/>
    <w:rsid w:val="0003790D"/>
    <w:rsid w:val="000408C8"/>
    <w:rsid w:val="00043A56"/>
    <w:rsid w:val="00043C96"/>
    <w:rsid w:val="00045C2F"/>
    <w:rsid w:val="00050916"/>
    <w:rsid w:val="00051305"/>
    <w:rsid w:val="00063779"/>
    <w:rsid w:val="00063DA3"/>
    <w:rsid w:val="00070AEA"/>
    <w:rsid w:val="00072655"/>
    <w:rsid w:val="000737E6"/>
    <w:rsid w:val="00076A7C"/>
    <w:rsid w:val="00081366"/>
    <w:rsid w:val="00092168"/>
    <w:rsid w:val="00092DD3"/>
    <w:rsid w:val="00093D60"/>
    <w:rsid w:val="000944C4"/>
    <w:rsid w:val="000A130C"/>
    <w:rsid w:val="000A6A0C"/>
    <w:rsid w:val="000A7261"/>
    <w:rsid w:val="000B3DBA"/>
    <w:rsid w:val="000B50D2"/>
    <w:rsid w:val="000B7730"/>
    <w:rsid w:val="000C7B1D"/>
    <w:rsid w:val="000D095E"/>
    <w:rsid w:val="000D3AFA"/>
    <w:rsid w:val="000D46F1"/>
    <w:rsid w:val="000D5151"/>
    <w:rsid w:val="000E07DB"/>
    <w:rsid w:val="000E2376"/>
    <w:rsid w:val="000E34F2"/>
    <w:rsid w:val="000E4894"/>
    <w:rsid w:val="000E4DA8"/>
    <w:rsid w:val="000F75E8"/>
    <w:rsid w:val="00103F04"/>
    <w:rsid w:val="00112A54"/>
    <w:rsid w:val="001137A3"/>
    <w:rsid w:val="00114675"/>
    <w:rsid w:val="00122D5B"/>
    <w:rsid w:val="001323D9"/>
    <w:rsid w:val="001377F9"/>
    <w:rsid w:val="00137A33"/>
    <w:rsid w:val="0014022E"/>
    <w:rsid w:val="00142D26"/>
    <w:rsid w:val="00150962"/>
    <w:rsid w:val="00157037"/>
    <w:rsid w:val="00157C70"/>
    <w:rsid w:val="001624E6"/>
    <w:rsid w:val="00170ABB"/>
    <w:rsid w:val="00172212"/>
    <w:rsid w:val="0017224B"/>
    <w:rsid w:val="0017313A"/>
    <w:rsid w:val="001747A4"/>
    <w:rsid w:val="001850FF"/>
    <w:rsid w:val="00186835"/>
    <w:rsid w:val="00187F26"/>
    <w:rsid w:val="00190927"/>
    <w:rsid w:val="00190976"/>
    <w:rsid w:val="00193B95"/>
    <w:rsid w:val="00193EFA"/>
    <w:rsid w:val="001949B6"/>
    <w:rsid w:val="001A1486"/>
    <w:rsid w:val="001A1B7B"/>
    <w:rsid w:val="001A2F22"/>
    <w:rsid w:val="001A6E2C"/>
    <w:rsid w:val="001B076C"/>
    <w:rsid w:val="001B2AAF"/>
    <w:rsid w:val="001B35BE"/>
    <w:rsid w:val="001C5CBB"/>
    <w:rsid w:val="001C700A"/>
    <w:rsid w:val="001C7D17"/>
    <w:rsid w:val="001D005F"/>
    <w:rsid w:val="001D1417"/>
    <w:rsid w:val="001D4425"/>
    <w:rsid w:val="001D5E51"/>
    <w:rsid w:val="001E13B0"/>
    <w:rsid w:val="001E448B"/>
    <w:rsid w:val="001E6F15"/>
    <w:rsid w:val="001F2FD0"/>
    <w:rsid w:val="001F62F3"/>
    <w:rsid w:val="00203070"/>
    <w:rsid w:val="002126CA"/>
    <w:rsid w:val="0021279B"/>
    <w:rsid w:val="00221566"/>
    <w:rsid w:val="002233A7"/>
    <w:rsid w:val="0022503D"/>
    <w:rsid w:val="00232821"/>
    <w:rsid w:val="00237929"/>
    <w:rsid w:val="002414E3"/>
    <w:rsid w:val="002453D9"/>
    <w:rsid w:val="002569B4"/>
    <w:rsid w:val="00256BBE"/>
    <w:rsid w:val="002622B4"/>
    <w:rsid w:val="00266701"/>
    <w:rsid w:val="00267074"/>
    <w:rsid w:val="00277282"/>
    <w:rsid w:val="0028133E"/>
    <w:rsid w:val="0028308F"/>
    <w:rsid w:val="00285637"/>
    <w:rsid w:val="00291181"/>
    <w:rsid w:val="0029315E"/>
    <w:rsid w:val="00293666"/>
    <w:rsid w:val="00293EB3"/>
    <w:rsid w:val="00296716"/>
    <w:rsid w:val="002A0CD6"/>
    <w:rsid w:val="002A5145"/>
    <w:rsid w:val="002B44D5"/>
    <w:rsid w:val="002B5FAF"/>
    <w:rsid w:val="002B5FEF"/>
    <w:rsid w:val="002C3D70"/>
    <w:rsid w:val="002C59FE"/>
    <w:rsid w:val="002D0B54"/>
    <w:rsid w:val="002D1B7F"/>
    <w:rsid w:val="002D404E"/>
    <w:rsid w:val="002D4F58"/>
    <w:rsid w:val="002E35C5"/>
    <w:rsid w:val="002F1BF6"/>
    <w:rsid w:val="002F7B77"/>
    <w:rsid w:val="003022D5"/>
    <w:rsid w:val="0030311B"/>
    <w:rsid w:val="003141E2"/>
    <w:rsid w:val="0032645E"/>
    <w:rsid w:val="0033157A"/>
    <w:rsid w:val="003344BA"/>
    <w:rsid w:val="00337211"/>
    <w:rsid w:val="0034391E"/>
    <w:rsid w:val="00345C5E"/>
    <w:rsid w:val="00353E66"/>
    <w:rsid w:val="00357376"/>
    <w:rsid w:val="003641D3"/>
    <w:rsid w:val="00367AB7"/>
    <w:rsid w:val="00372F04"/>
    <w:rsid w:val="00381F1F"/>
    <w:rsid w:val="00383932"/>
    <w:rsid w:val="00384F8A"/>
    <w:rsid w:val="00385E66"/>
    <w:rsid w:val="003B08EF"/>
    <w:rsid w:val="003B26AF"/>
    <w:rsid w:val="003B308B"/>
    <w:rsid w:val="003B34E6"/>
    <w:rsid w:val="003B51B5"/>
    <w:rsid w:val="003B5622"/>
    <w:rsid w:val="003C4B0D"/>
    <w:rsid w:val="003C5BC6"/>
    <w:rsid w:val="003C7E75"/>
    <w:rsid w:val="003D2CE2"/>
    <w:rsid w:val="003D508C"/>
    <w:rsid w:val="003D55F1"/>
    <w:rsid w:val="003E1084"/>
    <w:rsid w:val="003E4963"/>
    <w:rsid w:val="003F01C2"/>
    <w:rsid w:val="003F1C99"/>
    <w:rsid w:val="003F7845"/>
    <w:rsid w:val="00401B49"/>
    <w:rsid w:val="00410B41"/>
    <w:rsid w:val="00414DE1"/>
    <w:rsid w:val="00415274"/>
    <w:rsid w:val="00421317"/>
    <w:rsid w:val="00422063"/>
    <w:rsid w:val="00425C0C"/>
    <w:rsid w:val="00426EF1"/>
    <w:rsid w:val="00431406"/>
    <w:rsid w:val="0043265D"/>
    <w:rsid w:val="00434C79"/>
    <w:rsid w:val="004420ED"/>
    <w:rsid w:val="00451EA6"/>
    <w:rsid w:val="004611E5"/>
    <w:rsid w:val="00466B24"/>
    <w:rsid w:val="00472B87"/>
    <w:rsid w:val="00474441"/>
    <w:rsid w:val="00481E0E"/>
    <w:rsid w:val="00481FC3"/>
    <w:rsid w:val="00482161"/>
    <w:rsid w:val="00482565"/>
    <w:rsid w:val="00487977"/>
    <w:rsid w:val="004938D4"/>
    <w:rsid w:val="004956BE"/>
    <w:rsid w:val="00497B00"/>
    <w:rsid w:val="004B78BE"/>
    <w:rsid w:val="004C180B"/>
    <w:rsid w:val="004D062D"/>
    <w:rsid w:val="004D07C3"/>
    <w:rsid w:val="004D2EB4"/>
    <w:rsid w:val="004F208A"/>
    <w:rsid w:val="004F4991"/>
    <w:rsid w:val="00501A35"/>
    <w:rsid w:val="00505643"/>
    <w:rsid w:val="00510286"/>
    <w:rsid w:val="00511172"/>
    <w:rsid w:val="00514777"/>
    <w:rsid w:val="0052299B"/>
    <w:rsid w:val="00523F31"/>
    <w:rsid w:val="0052492A"/>
    <w:rsid w:val="00541581"/>
    <w:rsid w:val="005435D6"/>
    <w:rsid w:val="00545A49"/>
    <w:rsid w:val="00546E44"/>
    <w:rsid w:val="0054780B"/>
    <w:rsid w:val="00553430"/>
    <w:rsid w:val="00561981"/>
    <w:rsid w:val="00563860"/>
    <w:rsid w:val="005646F5"/>
    <w:rsid w:val="005661A4"/>
    <w:rsid w:val="00567D9D"/>
    <w:rsid w:val="0057142A"/>
    <w:rsid w:val="00576F4E"/>
    <w:rsid w:val="00583E86"/>
    <w:rsid w:val="00590008"/>
    <w:rsid w:val="005B1C3B"/>
    <w:rsid w:val="005B468B"/>
    <w:rsid w:val="005B4FC6"/>
    <w:rsid w:val="005B5794"/>
    <w:rsid w:val="005C0D7D"/>
    <w:rsid w:val="005C6539"/>
    <w:rsid w:val="005C7E97"/>
    <w:rsid w:val="005D63A1"/>
    <w:rsid w:val="005E7F1F"/>
    <w:rsid w:val="005F11CB"/>
    <w:rsid w:val="005F13E1"/>
    <w:rsid w:val="005F2D87"/>
    <w:rsid w:val="005F5362"/>
    <w:rsid w:val="00610448"/>
    <w:rsid w:val="00624F50"/>
    <w:rsid w:val="00626191"/>
    <w:rsid w:val="00627660"/>
    <w:rsid w:val="00633B48"/>
    <w:rsid w:val="006470DC"/>
    <w:rsid w:val="006479C5"/>
    <w:rsid w:val="00652D74"/>
    <w:rsid w:val="0065417A"/>
    <w:rsid w:val="0065584B"/>
    <w:rsid w:val="0065732A"/>
    <w:rsid w:val="00657371"/>
    <w:rsid w:val="00660A51"/>
    <w:rsid w:val="006637C2"/>
    <w:rsid w:val="006720A8"/>
    <w:rsid w:val="00673E6B"/>
    <w:rsid w:val="006779BD"/>
    <w:rsid w:val="006A44D7"/>
    <w:rsid w:val="006A5EEF"/>
    <w:rsid w:val="006B3280"/>
    <w:rsid w:val="006B58FE"/>
    <w:rsid w:val="006B5DAC"/>
    <w:rsid w:val="006B74A4"/>
    <w:rsid w:val="006C0037"/>
    <w:rsid w:val="006C19CB"/>
    <w:rsid w:val="006D15B5"/>
    <w:rsid w:val="006E2843"/>
    <w:rsid w:val="006E3BA8"/>
    <w:rsid w:val="006E6A14"/>
    <w:rsid w:val="006F22D1"/>
    <w:rsid w:val="007003AF"/>
    <w:rsid w:val="007031E1"/>
    <w:rsid w:val="0070589E"/>
    <w:rsid w:val="007102CD"/>
    <w:rsid w:val="0071476D"/>
    <w:rsid w:val="007244EE"/>
    <w:rsid w:val="00727A5D"/>
    <w:rsid w:val="007302C4"/>
    <w:rsid w:val="0073052E"/>
    <w:rsid w:val="0073293F"/>
    <w:rsid w:val="00733C76"/>
    <w:rsid w:val="00734883"/>
    <w:rsid w:val="007418E8"/>
    <w:rsid w:val="00743772"/>
    <w:rsid w:val="00745236"/>
    <w:rsid w:val="00755065"/>
    <w:rsid w:val="00763FFF"/>
    <w:rsid w:val="007645BF"/>
    <w:rsid w:val="00774151"/>
    <w:rsid w:val="007741C2"/>
    <w:rsid w:val="0078139C"/>
    <w:rsid w:val="00790D86"/>
    <w:rsid w:val="007A3C6C"/>
    <w:rsid w:val="007A7999"/>
    <w:rsid w:val="007A7CCB"/>
    <w:rsid w:val="007B435D"/>
    <w:rsid w:val="007B4D65"/>
    <w:rsid w:val="007B54D1"/>
    <w:rsid w:val="007B582E"/>
    <w:rsid w:val="007D012D"/>
    <w:rsid w:val="007D4623"/>
    <w:rsid w:val="007F01BD"/>
    <w:rsid w:val="007F0AD1"/>
    <w:rsid w:val="007F3EF9"/>
    <w:rsid w:val="00800D7E"/>
    <w:rsid w:val="00805233"/>
    <w:rsid w:val="00807650"/>
    <w:rsid w:val="00810A97"/>
    <w:rsid w:val="0081560B"/>
    <w:rsid w:val="0081722C"/>
    <w:rsid w:val="00824337"/>
    <w:rsid w:val="008300E3"/>
    <w:rsid w:val="00832C87"/>
    <w:rsid w:val="00836D67"/>
    <w:rsid w:val="0084352A"/>
    <w:rsid w:val="0084470F"/>
    <w:rsid w:val="00852290"/>
    <w:rsid w:val="00861912"/>
    <w:rsid w:val="008706B4"/>
    <w:rsid w:val="0087279B"/>
    <w:rsid w:val="00887BC2"/>
    <w:rsid w:val="008A0678"/>
    <w:rsid w:val="008A1CF9"/>
    <w:rsid w:val="008B06B1"/>
    <w:rsid w:val="008B1A1A"/>
    <w:rsid w:val="008B36FC"/>
    <w:rsid w:val="008B75B7"/>
    <w:rsid w:val="008C1650"/>
    <w:rsid w:val="008C5B36"/>
    <w:rsid w:val="008C79D2"/>
    <w:rsid w:val="008D00DC"/>
    <w:rsid w:val="008D156E"/>
    <w:rsid w:val="008D6E74"/>
    <w:rsid w:val="008E1E2E"/>
    <w:rsid w:val="008E374D"/>
    <w:rsid w:val="008F040F"/>
    <w:rsid w:val="008F2FF2"/>
    <w:rsid w:val="008F48DF"/>
    <w:rsid w:val="008F6230"/>
    <w:rsid w:val="008F6D7D"/>
    <w:rsid w:val="009007F1"/>
    <w:rsid w:val="00903469"/>
    <w:rsid w:val="00903AA1"/>
    <w:rsid w:val="009040CC"/>
    <w:rsid w:val="009049A9"/>
    <w:rsid w:val="009058D3"/>
    <w:rsid w:val="00911EC5"/>
    <w:rsid w:val="009175F2"/>
    <w:rsid w:val="00920483"/>
    <w:rsid w:val="00927DD6"/>
    <w:rsid w:val="009307E1"/>
    <w:rsid w:val="00946563"/>
    <w:rsid w:val="00951EFB"/>
    <w:rsid w:val="009618A4"/>
    <w:rsid w:val="00965D61"/>
    <w:rsid w:val="009720EA"/>
    <w:rsid w:val="00972F9A"/>
    <w:rsid w:val="009767EB"/>
    <w:rsid w:val="0098304D"/>
    <w:rsid w:val="00987120"/>
    <w:rsid w:val="00987148"/>
    <w:rsid w:val="00992D4E"/>
    <w:rsid w:val="009A1D23"/>
    <w:rsid w:val="009A2D2C"/>
    <w:rsid w:val="009A3C60"/>
    <w:rsid w:val="009A4BA7"/>
    <w:rsid w:val="009B4D8A"/>
    <w:rsid w:val="009B5385"/>
    <w:rsid w:val="009C05C0"/>
    <w:rsid w:val="009C5254"/>
    <w:rsid w:val="009D1975"/>
    <w:rsid w:val="009D1C29"/>
    <w:rsid w:val="009E1447"/>
    <w:rsid w:val="009E6353"/>
    <w:rsid w:val="009F7691"/>
    <w:rsid w:val="00A14965"/>
    <w:rsid w:val="00A20115"/>
    <w:rsid w:val="00A207C0"/>
    <w:rsid w:val="00A20A15"/>
    <w:rsid w:val="00A24CBB"/>
    <w:rsid w:val="00A26D8D"/>
    <w:rsid w:val="00A36B1A"/>
    <w:rsid w:val="00A4466D"/>
    <w:rsid w:val="00A47CAF"/>
    <w:rsid w:val="00A532C4"/>
    <w:rsid w:val="00A5777B"/>
    <w:rsid w:val="00A7149B"/>
    <w:rsid w:val="00A738F4"/>
    <w:rsid w:val="00A741B5"/>
    <w:rsid w:val="00A817B0"/>
    <w:rsid w:val="00A83CED"/>
    <w:rsid w:val="00A85DB2"/>
    <w:rsid w:val="00A862E4"/>
    <w:rsid w:val="00A942B6"/>
    <w:rsid w:val="00A96780"/>
    <w:rsid w:val="00A9720D"/>
    <w:rsid w:val="00AA6637"/>
    <w:rsid w:val="00AB0A84"/>
    <w:rsid w:val="00AB19B5"/>
    <w:rsid w:val="00AB2741"/>
    <w:rsid w:val="00AB67E2"/>
    <w:rsid w:val="00AC3072"/>
    <w:rsid w:val="00AC3437"/>
    <w:rsid w:val="00AC34E4"/>
    <w:rsid w:val="00AC7172"/>
    <w:rsid w:val="00AF2086"/>
    <w:rsid w:val="00AF4308"/>
    <w:rsid w:val="00AF6356"/>
    <w:rsid w:val="00B05FBA"/>
    <w:rsid w:val="00B11AB2"/>
    <w:rsid w:val="00B14854"/>
    <w:rsid w:val="00B20C4E"/>
    <w:rsid w:val="00B2431C"/>
    <w:rsid w:val="00B24B55"/>
    <w:rsid w:val="00B27040"/>
    <w:rsid w:val="00B302B9"/>
    <w:rsid w:val="00B32845"/>
    <w:rsid w:val="00B43AC4"/>
    <w:rsid w:val="00B4456A"/>
    <w:rsid w:val="00B4756E"/>
    <w:rsid w:val="00B4765D"/>
    <w:rsid w:val="00B4785D"/>
    <w:rsid w:val="00B5001D"/>
    <w:rsid w:val="00B52198"/>
    <w:rsid w:val="00B52696"/>
    <w:rsid w:val="00B569DB"/>
    <w:rsid w:val="00B62428"/>
    <w:rsid w:val="00B6556A"/>
    <w:rsid w:val="00B727C7"/>
    <w:rsid w:val="00B72B51"/>
    <w:rsid w:val="00B7751C"/>
    <w:rsid w:val="00B822DC"/>
    <w:rsid w:val="00B90DE9"/>
    <w:rsid w:val="00B955E1"/>
    <w:rsid w:val="00BA0ADE"/>
    <w:rsid w:val="00BA61EE"/>
    <w:rsid w:val="00BA779C"/>
    <w:rsid w:val="00BA7D33"/>
    <w:rsid w:val="00BB00DF"/>
    <w:rsid w:val="00BC2A6C"/>
    <w:rsid w:val="00BC78C2"/>
    <w:rsid w:val="00BD5319"/>
    <w:rsid w:val="00BE12B6"/>
    <w:rsid w:val="00BE22BE"/>
    <w:rsid w:val="00BF64C0"/>
    <w:rsid w:val="00BF69EF"/>
    <w:rsid w:val="00BF6E52"/>
    <w:rsid w:val="00C020C5"/>
    <w:rsid w:val="00C03B1D"/>
    <w:rsid w:val="00C0446F"/>
    <w:rsid w:val="00C157AB"/>
    <w:rsid w:val="00C208B1"/>
    <w:rsid w:val="00C2321C"/>
    <w:rsid w:val="00C25164"/>
    <w:rsid w:val="00C26039"/>
    <w:rsid w:val="00C37F32"/>
    <w:rsid w:val="00C466A4"/>
    <w:rsid w:val="00C60114"/>
    <w:rsid w:val="00C840FA"/>
    <w:rsid w:val="00C8573A"/>
    <w:rsid w:val="00C86391"/>
    <w:rsid w:val="00C96087"/>
    <w:rsid w:val="00CA1016"/>
    <w:rsid w:val="00CA1A7D"/>
    <w:rsid w:val="00CA2580"/>
    <w:rsid w:val="00CA2E22"/>
    <w:rsid w:val="00CA56E6"/>
    <w:rsid w:val="00CA5A0B"/>
    <w:rsid w:val="00CA682A"/>
    <w:rsid w:val="00CB3DA7"/>
    <w:rsid w:val="00CB573F"/>
    <w:rsid w:val="00CB74C5"/>
    <w:rsid w:val="00CC3309"/>
    <w:rsid w:val="00CC38F6"/>
    <w:rsid w:val="00CC69D2"/>
    <w:rsid w:val="00CC6F9D"/>
    <w:rsid w:val="00CD3393"/>
    <w:rsid w:val="00CD70F5"/>
    <w:rsid w:val="00CF279E"/>
    <w:rsid w:val="00CF3DD1"/>
    <w:rsid w:val="00CF47C0"/>
    <w:rsid w:val="00D11CC1"/>
    <w:rsid w:val="00D26945"/>
    <w:rsid w:val="00D354C2"/>
    <w:rsid w:val="00D4178E"/>
    <w:rsid w:val="00D43DE6"/>
    <w:rsid w:val="00D51A3D"/>
    <w:rsid w:val="00D52BE2"/>
    <w:rsid w:val="00D57478"/>
    <w:rsid w:val="00D6023B"/>
    <w:rsid w:val="00D71165"/>
    <w:rsid w:val="00D759CC"/>
    <w:rsid w:val="00D76FDD"/>
    <w:rsid w:val="00D76FF8"/>
    <w:rsid w:val="00D91D2F"/>
    <w:rsid w:val="00D979AD"/>
    <w:rsid w:val="00DA306B"/>
    <w:rsid w:val="00DB2F2A"/>
    <w:rsid w:val="00DB3AB8"/>
    <w:rsid w:val="00DB5A28"/>
    <w:rsid w:val="00DB6152"/>
    <w:rsid w:val="00DC5348"/>
    <w:rsid w:val="00DD1171"/>
    <w:rsid w:val="00DD6FB1"/>
    <w:rsid w:val="00DE0E61"/>
    <w:rsid w:val="00DE52AA"/>
    <w:rsid w:val="00DE5BFA"/>
    <w:rsid w:val="00DE6B60"/>
    <w:rsid w:val="00E05532"/>
    <w:rsid w:val="00E12DF1"/>
    <w:rsid w:val="00E13710"/>
    <w:rsid w:val="00E166EA"/>
    <w:rsid w:val="00E20675"/>
    <w:rsid w:val="00E22E45"/>
    <w:rsid w:val="00E22E97"/>
    <w:rsid w:val="00E22EFE"/>
    <w:rsid w:val="00E36784"/>
    <w:rsid w:val="00E4653F"/>
    <w:rsid w:val="00E50D38"/>
    <w:rsid w:val="00E51C6C"/>
    <w:rsid w:val="00E5341E"/>
    <w:rsid w:val="00E55FAA"/>
    <w:rsid w:val="00E619FD"/>
    <w:rsid w:val="00E65DFD"/>
    <w:rsid w:val="00E723D0"/>
    <w:rsid w:val="00E768B5"/>
    <w:rsid w:val="00E87A9C"/>
    <w:rsid w:val="00E92172"/>
    <w:rsid w:val="00E92776"/>
    <w:rsid w:val="00E95531"/>
    <w:rsid w:val="00EA2E54"/>
    <w:rsid w:val="00EA7DF0"/>
    <w:rsid w:val="00EB0B38"/>
    <w:rsid w:val="00ED25DE"/>
    <w:rsid w:val="00ED349F"/>
    <w:rsid w:val="00ED7818"/>
    <w:rsid w:val="00EE5CC9"/>
    <w:rsid w:val="00EE77B5"/>
    <w:rsid w:val="00EE7D1E"/>
    <w:rsid w:val="00EF111E"/>
    <w:rsid w:val="00EF381F"/>
    <w:rsid w:val="00EF4869"/>
    <w:rsid w:val="00EF4B56"/>
    <w:rsid w:val="00F023C9"/>
    <w:rsid w:val="00F06A40"/>
    <w:rsid w:val="00F12D89"/>
    <w:rsid w:val="00F13148"/>
    <w:rsid w:val="00F26B4B"/>
    <w:rsid w:val="00F320F2"/>
    <w:rsid w:val="00F323F6"/>
    <w:rsid w:val="00F3435A"/>
    <w:rsid w:val="00F345E1"/>
    <w:rsid w:val="00F36610"/>
    <w:rsid w:val="00F43332"/>
    <w:rsid w:val="00F44EFE"/>
    <w:rsid w:val="00F57626"/>
    <w:rsid w:val="00F6526F"/>
    <w:rsid w:val="00F67438"/>
    <w:rsid w:val="00F67C2B"/>
    <w:rsid w:val="00F70A52"/>
    <w:rsid w:val="00F76F7E"/>
    <w:rsid w:val="00F7783C"/>
    <w:rsid w:val="00F84FCC"/>
    <w:rsid w:val="00F8782B"/>
    <w:rsid w:val="00F947AD"/>
    <w:rsid w:val="00F95776"/>
    <w:rsid w:val="00FA0353"/>
    <w:rsid w:val="00FA2526"/>
    <w:rsid w:val="00FA2F02"/>
    <w:rsid w:val="00FA48FD"/>
    <w:rsid w:val="00FA6168"/>
    <w:rsid w:val="00FB37FB"/>
    <w:rsid w:val="00FB75A8"/>
    <w:rsid w:val="00FC093E"/>
    <w:rsid w:val="00FC283D"/>
    <w:rsid w:val="00FC37D3"/>
    <w:rsid w:val="00FC3FEA"/>
    <w:rsid w:val="00FC489A"/>
    <w:rsid w:val="00FC4B2E"/>
    <w:rsid w:val="00FD04EE"/>
    <w:rsid w:val="00FD17F9"/>
    <w:rsid w:val="00FD46E1"/>
    <w:rsid w:val="00FD5213"/>
    <w:rsid w:val="00FD7D01"/>
    <w:rsid w:val="00FE66B6"/>
    <w:rsid w:val="00FE73CB"/>
    <w:rsid w:val="00FF24AA"/>
    <w:rsid w:val="00FF6199"/>
    <w:rsid w:val="00FF7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ate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611E5"/>
    <w:pPr>
      <w:spacing w:after="120"/>
    </w:pPr>
  </w:style>
  <w:style w:type="paragraph" w:styleId="Heading1">
    <w:name w:val="heading 1"/>
    <w:basedOn w:val="Normal"/>
    <w:next w:val="Normal"/>
    <w:qFormat/>
    <w:rsid w:val="004611E5"/>
    <w:pPr>
      <w:tabs>
        <w:tab w:val="left" w:pos="1440"/>
        <w:tab w:val="left" w:pos="2880"/>
        <w:tab w:val="left" w:pos="4320"/>
        <w:tab w:val="left" w:pos="5760"/>
        <w:tab w:val="left" w:pos="7200"/>
      </w:tabs>
      <w:spacing w:before="240" w:after="0"/>
      <w:outlineLvl w:val="0"/>
    </w:pPr>
    <w:rPr>
      <w:rFonts w:ascii="GillSans" w:hAnsi="GillSans"/>
      <w:b/>
      <w:sz w:val="28"/>
    </w:rPr>
  </w:style>
  <w:style w:type="paragraph" w:styleId="Heading2">
    <w:name w:val="heading 2"/>
    <w:basedOn w:val="Normal"/>
    <w:next w:val="Normal"/>
    <w:qFormat/>
    <w:rsid w:val="004611E5"/>
    <w:pPr>
      <w:keepNext/>
      <w:spacing w:before="240" w:after="60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Normal"/>
    <w:next w:val="Normal"/>
    <w:qFormat/>
    <w:rsid w:val="004611E5"/>
    <w:pPr>
      <w:keepNext/>
      <w:spacing w:after="60"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4611E5"/>
    <w:pPr>
      <w:keepNext/>
      <w:jc w:val="both"/>
      <w:outlineLvl w:val="3"/>
    </w:pPr>
    <w:rPr>
      <w:rFonts w:ascii="Helvetica" w:hAnsi="Helvetica"/>
      <w:b/>
      <w:sz w:val="16"/>
    </w:rPr>
  </w:style>
  <w:style w:type="paragraph" w:styleId="Heading5">
    <w:name w:val="heading 5"/>
    <w:basedOn w:val="Normal"/>
    <w:next w:val="Normal"/>
    <w:qFormat/>
    <w:rsid w:val="004611E5"/>
    <w:pPr>
      <w:keepNext/>
      <w:jc w:val="center"/>
      <w:outlineLvl w:val="4"/>
    </w:pPr>
    <w:rPr>
      <w:rFonts w:ascii="Helvetica" w:hAnsi="Helvetica"/>
      <w:sz w:val="28"/>
    </w:rPr>
  </w:style>
  <w:style w:type="paragraph" w:styleId="Heading6">
    <w:name w:val="heading 6"/>
    <w:basedOn w:val="Normal"/>
    <w:next w:val="Normal"/>
    <w:qFormat/>
    <w:rsid w:val="004611E5"/>
    <w:pPr>
      <w:keepNext/>
      <w:outlineLvl w:val="5"/>
    </w:pPr>
    <w:rPr>
      <w:rFonts w:ascii="Helvetica" w:hAnsi="Helvetica"/>
      <w:b/>
      <w:sz w:val="16"/>
    </w:rPr>
  </w:style>
  <w:style w:type="paragraph" w:styleId="Heading7">
    <w:name w:val="heading 7"/>
    <w:basedOn w:val="Normal"/>
    <w:next w:val="Normal"/>
    <w:qFormat/>
    <w:rsid w:val="004611E5"/>
    <w:pPr>
      <w:keepNext/>
      <w:spacing w:before="80" w:after="40"/>
      <w:jc w:val="center"/>
      <w:outlineLvl w:val="6"/>
    </w:pPr>
    <w:rPr>
      <w:rFonts w:ascii="Helvetica" w:hAnsi="Helvetica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Text">
    <w:name w:val="TableText"/>
    <w:basedOn w:val="Normal"/>
    <w:rsid w:val="004611E5"/>
    <w:rPr>
      <w:rFonts w:ascii="Arial" w:hAnsi="Arial"/>
      <w:sz w:val="18"/>
    </w:rPr>
  </w:style>
  <w:style w:type="paragraph" w:customStyle="1" w:styleId="in1">
    <w:name w:val="in1"/>
    <w:basedOn w:val="Normal"/>
    <w:rsid w:val="004611E5"/>
    <w:pPr>
      <w:ind w:left="720" w:hanging="360"/>
    </w:pPr>
  </w:style>
  <w:style w:type="paragraph" w:customStyle="1" w:styleId="in2">
    <w:name w:val="in2"/>
    <w:basedOn w:val="Normal"/>
    <w:rsid w:val="004611E5"/>
    <w:pPr>
      <w:ind w:left="1080" w:hanging="360"/>
    </w:pPr>
  </w:style>
  <w:style w:type="paragraph" w:styleId="Header">
    <w:name w:val="header"/>
    <w:basedOn w:val="Normal"/>
    <w:rsid w:val="004611E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611E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611E5"/>
  </w:style>
  <w:style w:type="paragraph" w:styleId="BodyText">
    <w:name w:val="Body Text"/>
    <w:basedOn w:val="Normal"/>
    <w:rsid w:val="004611E5"/>
    <w:rPr>
      <w:rFonts w:ascii="Helvetica" w:hAnsi="Helvetica"/>
      <w:sz w:val="24"/>
    </w:rPr>
  </w:style>
  <w:style w:type="paragraph" w:styleId="BodyText2">
    <w:name w:val="Body Text 2"/>
    <w:basedOn w:val="Normal"/>
    <w:rsid w:val="004611E5"/>
    <w:rPr>
      <w:rFonts w:ascii="Helvetica" w:hAnsi="Helvetica"/>
      <w:sz w:val="16"/>
    </w:rPr>
  </w:style>
  <w:style w:type="paragraph" w:styleId="ListParagraph">
    <w:name w:val="List Paragraph"/>
    <w:basedOn w:val="Normal"/>
    <w:uiPriority w:val="34"/>
    <w:qFormat/>
    <w:rsid w:val="000A130C"/>
    <w:pPr>
      <w:ind w:left="720"/>
      <w:contextualSpacing/>
    </w:pPr>
  </w:style>
  <w:style w:type="character" w:styleId="CommentReference">
    <w:name w:val="annotation reference"/>
    <w:basedOn w:val="DefaultParagraphFont"/>
    <w:rsid w:val="00A20A15"/>
    <w:rPr>
      <w:sz w:val="16"/>
      <w:szCs w:val="16"/>
    </w:rPr>
  </w:style>
  <w:style w:type="paragraph" w:styleId="CommentText">
    <w:name w:val="annotation text"/>
    <w:basedOn w:val="Normal"/>
    <w:link w:val="CommentTextChar"/>
    <w:rsid w:val="00A20A15"/>
  </w:style>
  <w:style w:type="character" w:customStyle="1" w:styleId="CommentTextChar">
    <w:name w:val="Comment Text Char"/>
    <w:basedOn w:val="DefaultParagraphFont"/>
    <w:link w:val="CommentText"/>
    <w:rsid w:val="00A20A15"/>
  </w:style>
  <w:style w:type="paragraph" w:styleId="CommentSubject">
    <w:name w:val="annotation subject"/>
    <w:basedOn w:val="CommentText"/>
    <w:next w:val="CommentText"/>
    <w:link w:val="CommentSubjectChar"/>
    <w:rsid w:val="00A20A15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A20A15"/>
    <w:rPr>
      <w:b/>
      <w:bCs/>
    </w:rPr>
  </w:style>
  <w:style w:type="paragraph" w:styleId="BalloonText">
    <w:name w:val="Balloon Text"/>
    <w:basedOn w:val="Normal"/>
    <w:link w:val="BalloonTextChar"/>
    <w:rsid w:val="00A20A1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20A1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I.E.Ps\progress%20report%20blank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7972921-71E6-4878-8EEE-CA9742C80C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progress report blank template.dot</Template>
  <TotalTime>579</TotalTime>
  <Pages>1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School District Name:</vt:lpstr>
    </vt:vector>
  </TitlesOfParts>
  <Company>Keypoint Consultants, Inc.</Company>
  <LinksUpToDate>false</LinksUpToDate>
  <CharactersWithSpaces>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School District Name:</dc:title>
  <dc:creator>Windows User</dc:creator>
  <cp:lastModifiedBy>sql test</cp:lastModifiedBy>
  <cp:revision>143</cp:revision>
  <cp:lastPrinted>2012-07-23T20:39:00Z</cp:lastPrinted>
  <dcterms:created xsi:type="dcterms:W3CDTF">2012-04-03T17:26:00Z</dcterms:created>
  <dcterms:modified xsi:type="dcterms:W3CDTF">2016-08-04T09:47:00Z</dcterms:modified>
</cp:coreProperties>
</file>