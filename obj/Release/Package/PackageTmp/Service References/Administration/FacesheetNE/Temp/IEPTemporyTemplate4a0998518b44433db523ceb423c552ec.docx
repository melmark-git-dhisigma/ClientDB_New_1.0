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45c7c05da3b7428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