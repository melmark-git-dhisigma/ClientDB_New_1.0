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AE" w:rsidP="001A465C" w:rsidRDefault="003B3DF4">
      <w:pPr>
        <w:pStyle w:val="MTableHelp"/>
      </w:pPr>
      <w:r>
        <w:t xml:space="preserve"> </w:t>
      </w:r>
      <w:r w:rsidR="0017684A">
        <w:t>T</w:t>
      </w:r>
      <w:r w:rsidR="001A465C">
        <w:t xml:space="preserve">his document provides critical information to be used in the event of an emergency involving </w:t>
      </w:r>
      <w:r w:rsidR="00D837A7">
        <w:t>a Melmark New England student.</w:t>
      </w:r>
    </w:p>
    <w:p w:rsidR="00C14683" w:rsidP="00821787" w:rsidRDefault="00C14683">
      <w:pPr>
        <w:pStyle w:val="MHead1"/>
      </w:pPr>
      <w:r>
        <w:t>Identification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2701"/>
        <w:gridCol w:w="1961"/>
        <w:gridCol w:w="3004"/>
        <w:gridCol w:w="2954"/>
      </w:tblGrid>
      <w:tr w:rsidRPr="001A465C" w:rsidR="00B35235" w:rsidTr="003C253A">
        <w:trPr>
          <w:trHeight w:val="399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14779B" w:rsidR="00B35235" w:rsidP="006857FA" w:rsidRDefault="00644D5F">
            <w:pPr>
              <w:pStyle w:val="MTableText"/>
              <w:keepNext/>
              <w:ind w:left="705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1086928" y="1923691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797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bottom w:val="nil"/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 w:rsidRPr="001A465C" w:rsidR="00B35235" w:rsidTr="003C253A"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A465C" w:rsidR="00B35235" w:rsidP="00F22002" w:rsidRDefault="00B35235">
            <w:pPr>
              <w:pStyle w:val="MTableHelp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1A465C" w:rsidR="00B35235" w:rsidP="00EB0D05" w:rsidRDefault="00B35235">
            <w:pPr>
              <w:pStyle w:val="MColumnHead"/>
            </w:pPr>
            <w:r w:rsidRPr="001A465C"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 w:rsidRPr="001A465C" w:rsidR="00B35235" w:rsidTr="003C253A"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B35235" w:rsidP="00EB0D05" w:rsidRDefault="00B35235">
            <w:pPr>
              <w:pStyle w:val="MColumnHead"/>
            </w:pPr>
            <w:r w:rsidRPr="003326A2">
              <w:t>Race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1A465C" w:rsidR="00B35235" w:rsidP="00EB0D05" w:rsidRDefault="00B35235">
            <w:pPr>
              <w:pStyle w:val="MColumnHead"/>
            </w:pPr>
            <w:r w:rsidRPr="001A465C"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 w:rsidRPr="001A465C" w:rsidR="00B35235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B35235" w:rsidP="00EB0D05" w:rsidRDefault="00B35235">
            <w:pPr>
              <w:pStyle w:val="MColumnHead"/>
            </w:pPr>
            <w:r w:rsidRPr="003326A2">
              <w:t>Height</w:t>
            </w:r>
            <w:r>
              <w:t xml:space="preserve">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1A465C" w:rsidR="00B35235" w:rsidP="00EB0D05" w:rsidRDefault="00B35235">
            <w:pPr>
              <w:pStyle w:val="MColumnHead"/>
            </w:pPr>
            <w:r w:rsidRPr="001A465C"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 w:rsidRPr="001A465C" w:rsidR="00B35235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B35235" w:rsidP="00EB0D05" w:rsidRDefault="00B35235">
            <w:pPr>
              <w:pStyle w:val="MColumnHead"/>
            </w:pPr>
            <w:r w:rsidRPr="003326A2">
              <w:t>Weight</w:t>
            </w:r>
            <w:r>
              <w:t xml:space="preserve">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1A465C" w:rsidR="00B35235" w:rsidP="00EB0D05" w:rsidRDefault="00B35235">
            <w:pPr>
              <w:pStyle w:val="MColumnHead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 w:rsidRPr="001A465C" w:rsidR="00B35235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B35235" w:rsidP="00EB0D05" w:rsidRDefault="00B35235">
            <w:pPr>
              <w:pStyle w:val="MColumnHead"/>
            </w:pPr>
            <w:r w:rsidRPr="003326A2"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B35235" w:rsidP="00EB0D05" w:rsidRDefault="00B35235">
            <w:pPr>
              <w:pStyle w:val="MColumnHead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 w:rsidRPr="001A465C" w:rsidR="007B44F7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7B44F7" w:rsidP="00EB0D05" w:rsidRDefault="007B44F7">
            <w:pPr>
              <w:pStyle w:val="MColumnHead"/>
            </w:pPr>
            <w:r w:rsidRPr="003326A2"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7B44F7" w:rsidP="00EB0D05" w:rsidRDefault="007B44F7">
            <w:pPr>
              <w:pStyle w:val="MColumnHead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 w:rsidRPr="001A465C" w:rsidR="007B44F7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7B44F7" w:rsidP="00EB0D05" w:rsidRDefault="007B44F7">
            <w:pPr>
              <w:pStyle w:val="MColumnHead"/>
            </w:pPr>
            <w:r>
              <w:t>Distinguishing</w:t>
            </w:r>
            <w:r>
              <w:br/>
            </w:r>
            <w:r w:rsidRPr="003326A2"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 w:rsidR="007B44F7" w:rsidP="00EB0D05" w:rsidRDefault="007B44F7">
            <w:pPr>
              <w:pStyle w:val="MColumnHead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 w:rsidRPr="00536D83" w:rsidR="007B44F7" w:rsidTr="003C253A">
        <w:trPr>
          <w:trHeight w:val="293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536D83" w:rsidR="007B44F7" w:rsidP="00EB0D05" w:rsidRDefault="007B44F7">
            <w:pPr>
              <w:pStyle w:val="MColumnHead"/>
              <w:rPr>
                <w:szCs w:val="20"/>
              </w:rPr>
            </w:pPr>
            <w:r w:rsidRPr="00536D83"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 w:rsidRPr="001A465C" w:rsidR="007B44F7" w:rsidTr="003C253A">
        <w:trPr>
          <w:trHeight w:val="292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536D83" w:rsidR="007B44F7" w:rsidP="00EB0D05" w:rsidRDefault="007B44F7">
            <w:pPr>
              <w:pStyle w:val="MColumnHead"/>
              <w:rPr>
                <w:szCs w:val="20"/>
              </w:rPr>
            </w:pPr>
            <w:r w:rsidRPr="00EB7212"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</w:tbl>
    <w:p w:rsidR="00611371" w:rsidP="00821787" w:rsidRDefault="00611371">
      <w:pPr>
        <w:pStyle w:val="MHead1"/>
      </w:pPr>
    </w:p>
    <w:p w:rsidR="00611371" w:rsidP="00821787" w:rsidRDefault="00611371">
      <w:pPr>
        <w:pStyle w:val="MHead1"/>
      </w:pPr>
    </w:p>
    <w:p w:rsidR="00611371" w:rsidP="00821787" w:rsidRDefault="00611371">
      <w:pPr>
        <w:pStyle w:val="MHead1"/>
      </w:pPr>
    </w:p>
    <w:p w:rsidR="00611371" w:rsidP="00821787" w:rsidRDefault="00611371">
      <w:pPr>
        <w:pStyle w:val="MHead1"/>
      </w:pPr>
    </w:p>
    <w:tbl>
      <w:tblPr>
        <w:tblStyle w:val="TableGrid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0"/>
        <w:gridCol w:w="5940"/>
      </w:tblGrid>
      <w:tr w:rsidRPr="00821787" w:rsidR="00821787" w:rsidTr="00821787">
        <w:tc>
          <w:tcPr>
            <w:tcW w:w="900" w:type="dxa"/>
          </w:tcPr>
          <w:p w:rsidRPr="00821787" w:rsidR="00821787" w:rsidP="003A7FF2" w:rsidRDefault="00821787">
            <w:pPr>
              <w:pStyle w:val="MHead1"/>
              <w:spacing w:before="0"/>
              <w:rPr>
                <w:rFonts w:ascii="Times New Roman" w:hAnsi="Times New Roman"/>
                <w:sz w:val="18"/>
                <w:u w:val="none"/>
              </w:rPr>
            </w:pPr>
            <w:r w:rsidRPr="00821787"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2022-02-20</w:t>
            </w:r>
          </w:p>
        </w:tc>
      </w:tr>
    </w:tbl>
    <w:p w:rsidR="00611371" w:rsidP="00821787" w:rsidRDefault="00611371">
      <w:pPr>
        <w:pStyle w:val="MHead1"/>
      </w:pPr>
    </w:p>
    <w:p w:rsidR="00611371" w:rsidP="00821787" w:rsidRDefault="00611371">
      <w:pPr>
        <w:pStyle w:val="MHead1"/>
      </w:pPr>
      <w:bookmarkStart w:name="_GoBack" w:id="0"/>
      <w:bookmarkEnd w:id="0"/>
    </w:p>
    <w:p w:rsidR="00611371" w:rsidP="00821787" w:rsidRDefault="00611371">
      <w:pPr>
        <w:pStyle w:val="MHead1"/>
      </w:pPr>
    </w:p>
    <w:p w:rsidR="007B41A2" w:rsidP="00821787" w:rsidRDefault="007B41A2">
      <w:pPr>
        <w:pStyle w:val="MHead1"/>
      </w:pPr>
    </w:p>
    <w:p w:rsidR="00E267CF" w:rsidP="00821787" w:rsidRDefault="00E267CF">
      <w:pPr>
        <w:pStyle w:val="MHead1"/>
      </w:pPr>
    </w:p>
    <w:p w:rsidR="00E267CF" w:rsidP="00821787" w:rsidRDefault="00E267CF">
      <w:pPr>
        <w:pStyle w:val="MHead1"/>
      </w:pPr>
    </w:p>
    <w:p w:rsidR="00C14683" w:rsidP="00821787" w:rsidRDefault="001A465C">
      <w:pPr>
        <w:pStyle w:val="MHead1"/>
      </w:pPr>
      <w:r>
        <w:t xml:space="preserve">Emergency Contacts </w:t>
      </w:r>
      <w:r w:rsidR="00EC4DF7">
        <w:t>–</w:t>
      </w:r>
      <w:r>
        <w:t xml:space="preserve"> Personal</w:t>
      </w:r>
    </w:p>
    <w:tbl>
      <w:tblPr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 w:rsidR="00142FCE" w:rsidTr="00E570FF"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142FCE" w:rsidP="00536D83" w:rsidRDefault="00142FC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771FCD" w:rsidTr="00E570FF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  <w:r w:rsidRPr="008042EC"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  <w:r w:rsidRPr="008042EC"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auto" w:sz="4" w:space="0"/>
              <w:bottom w:val="nil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bottom w:val="nil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  <w:r w:rsidRPr="008042EC"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771FCD" w:rsidTr="00E570FF"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 w:rsidR="00142FCE" w:rsidTr="00E570FF"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142FCE" w:rsidP="00536D83" w:rsidRDefault="00142FC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142FCE" w:rsidTr="00E570FF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142FCE" w:rsidP="00536D83" w:rsidRDefault="00142FCE">
            <w:pPr>
              <w:pStyle w:val="MColumnHead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2F76D2" w:rsidP="00536D83" w:rsidRDefault="002F76D2">
            <w:pPr>
              <w:pStyle w:val="MColumnHead"/>
              <w:jc w:val="center"/>
            </w:pPr>
          </w:p>
        </w:tc>
        <w:tc>
          <w:tcPr>
            <w:tcW w:w="1070" w:type="dxa"/>
            <w:vMerge/>
            <w:tcBorders>
              <w:top w:val="nil"/>
              <w:left w:val="single" w:color="999999" w:sz="4" w:space="0"/>
              <w:bottom w:val="nil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  <w:r w:rsidRPr="008042EC"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771FCD" w:rsidTr="00E570FF"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2F76D2" w:rsidP="00536D83" w:rsidRDefault="002F76D2">
            <w:pPr>
              <w:pStyle w:val="MColumnHead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Pr="008042EC" w:rsidR="002F76D2" w:rsidP="0038489C" w:rsidRDefault="002F76D2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 w:rsidR="00142FCE" w:rsidTr="00E570FF"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142FCE" w:rsidP="00536D83" w:rsidRDefault="00142FC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142FCE" w:rsidTr="00E570FF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142FCE" w:rsidP="0038489C" w:rsidRDefault="00142FCE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142FCE" w:rsidP="0038489C" w:rsidRDefault="00142FCE">
            <w:pPr>
              <w:pStyle w:val="MColumnHead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142FCE" w:rsidP="0038489C" w:rsidRDefault="00142FCE">
            <w:pPr>
              <w:pStyle w:val="MColumnHead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1070" w:type="dxa"/>
            <w:vMerge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2F76D2" w:rsidP="0038489C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2F76D2" w:rsidP="0038489C" w:rsidRDefault="002F76D2">
            <w:pPr>
              <w:pStyle w:val="MColumnHead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771FCD" w:rsidTr="00E570FF"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1256BB" w:rsidR="002F76D2" w:rsidP="0038489C" w:rsidRDefault="002F76D2">
            <w:pPr>
              <w:pStyle w:val="MColumnHead"/>
              <w:rPr>
                <w:color w:val="FFFFFF" w:themeColor="background1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 w:rsidR="002F76D2" w:rsidP="0038489C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2F76D2" w:rsidP="0038489C" w:rsidRDefault="002F76D2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142FCE" w:rsidTr="00E570FF"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142FCE" w:rsidP="004F37EE" w:rsidRDefault="00142FC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4F37EE" w:rsidRDefault="00142FC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4F37EE" w:rsidRDefault="00142FC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4F37EE" w:rsidRDefault="00142FC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142FCE" w:rsidTr="00E570FF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142FCE" w:rsidP="004F37EE" w:rsidRDefault="00142FCE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 w:rsidR="00142FCE" w:rsidP="004F37EE" w:rsidRDefault="00142FCE">
            <w:pPr>
              <w:pStyle w:val="MColumnHead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142FCE" w:rsidP="004F37EE" w:rsidRDefault="00142FCE">
            <w:pPr>
              <w:pStyle w:val="MColumnHead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 w:rsidR="00016729" w:rsidTr="00E570FF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016729" w:rsidP="004F37EE" w:rsidRDefault="00016729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999999" w:sz="4" w:space="0"/>
            </w:tcBorders>
            <w:vAlign w:val="center"/>
          </w:tcPr>
          <w:p w:rsidR="00016729" w:rsidP="004F37EE" w:rsidRDefault="00016729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016729" w:rsidP="004F37EE" w:rsidRDefault="00016729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016729" w:rsidP="004F37EE" w:rsidRDefault="00016729">
            <w:pPr>
              <w:pStyle w:val="MColumnHead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016729" w:rsidTr="00E570FF"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016729" w:rsidP="004F37EE" w:rsidRDefault="00016729">
            <w:pPr>
              <w:pStyle w:val="MColumnHead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 w:rsidR="00016729" w:rsidP="004F37EE" w:rsidRDefault="00016729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 w:rsidR="00016729" w:rsidP="004F37EE" w:rsidRDefault="00016729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 w:rsidR="00016729" w:rsidP="004F37EE" w:rsidRDefault="00016729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 w:rsidR="00611371" w:rsidP="00821787" w:rsidRDefault="00611371">
      <w:pPr>
        <w:pStyle w:val="MHead1"/>
      </w:pPr>
    </w:p>
    <w:p w:rsidR="00C14683" w:rsidP="00821787" w:rsidRDefault="001A465C">
      <w:pPr>
        <w:pStyle w:val="MHead1"/>
      </w:pPr>
      <w:r>
        <w:t xml:space="preserve">Emergency Contacts </w:t>
      </w:r>
      <w:r w:rsidR="004145BD">
        <w:t>–</w:t>
      </w:r>
      <w:r>
        <w:t xml:space="preserve"> School</w:t>
      </w:r>
    </w:p>
    <w:tbl>
      <w:tblPr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ook w:val="01E0" w:firstRow="1" w:lastRow="1" w:firstColumn="1" w:lastColumn="1" w:noHBand="0" w:noVBand="0"/>
      </w:tblPr>
      <w:tblGrid>
        <w:gridCol w:w="540"/>
        <w:gridCol w:w="1980"/>
        <w:gridCol w:w="5400"/>
        <w:gridCol w:w="1260"/>
        <w:gridCol w:w="1504"/>
      </w:tblGrid>
      <w:tr w:rsidR="00D97FF3" w:rsidTr="00090797"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Pr="009B7FFB" w:rsidR="00D97FF3" w:rsidP="00666F5E" w:rsidRDefault="00D97FF3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D97FF3" w:rsidP="00382813" w:rsidRDefault="00D97FF3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D97FF3" w:rsidP="00382813" w:rsidRDefault="00D97FF3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 w:rsidR="00B83120" w:rsidTr="00090797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Pr="009B7FFB" w:rsidR="00B83120" w:rsidP="00666F5E" w:rsidRDefault="00B83120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B83120" w:rsidTr="00090797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Pr="009B7FFB" w:rsidR="00B83120" w:rsidP="00666F5E" w:rsidRDefault="00B83120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B83120" w:rsidTr="00090797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Pr="009B7FFB" w:rsidR="00B83120" w:rsidP="00666F5E" w:rsidRDefault="00B83120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B83120" w:rsidTr="00090797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B83120" w:rsidP="00666F5E" w:rsidRDefault="00B83120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 w:rsidRPr="00EB0D05" w:rsidR="00EB0D05" w:rsidP="00EB0D05" w:rsidRDefault="00EB0D05"/>
    <w:p w:rsidR="00C14683" w:rsidP="00821787" w:rsidRDefault="00C14683">
      <w:pPr>
        <w:pStyle w:val="MHead1"/>
      </w:pPr>
      <w:r>
        <w:lastRenderedPageBreak/>
        <w:t>Medical</w:t>
      </w:r>
      <w:r w:rsidR="00D4766E">
        <w:t xml:space="preserve"> and Insurance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972"/>
        <w:gridCol w:w="1908"/>
        <w:gridCol w:w="3960"/>
        <w:gridCol w:w="1800"/>
        <w:gridCol w:w="1980"/>
      </w:tblGrid>
      <w:tr w:rsidR="000A3ACA" w:rsidTr="00090797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0A3ACA" w:rsidP="00536D83" w:rsidRDefault="000A3ACA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0A3ACA" w:rsidP="0038489C" w:rsidRDefault="000A3ACA">
            <w:pPr>
              <w:pStyle w:val="MColumnHead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0A3ACA" w:rsidP="0038489C" w:rsidRDefault="000A3ACA">
            <w:pPr>
              <w:pStyle w:val="MTableText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0A3ACA" w:rsidP="0038489C" w:rsidRDefault="000A3ACA">
            <w:pPr>
              <w:pStyle w:val="MColumnHead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 w:rsidR="000A3ACA" w:rsidP="0038489C" w:rsidRDefault="000A3ACA">
            <w:pPr>
              <w:pStyle w:val="MTableText"/>
            </w:pPr>
          </w:p>
        </w:tc>
      </w:tr>
      <w:tr w:rsidR="002358F6" w:rsidTr="00090797">
        <w:trPr>
          <w:trHeight w:val="479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2358F6" w:rsidP="0038489C" w:rsidRDefault="002358F6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2358F6" w:rsidP="0038489C" w:rsidRDefault="002358F6">
            <w:pPr>
              <w:pStyle w:val="MColumnHead"/>
            </w:pPr>
            <w:r>
              <w:t>Address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 w:rsidR="002358F6" w:rsidP="007B44F7" w:rsidRDefault="002358F6">
            <w:pPr>
              <w:pStyle w:val="MTableText"/>
            </w:pP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2358F6" w:rsidP="0038489C" w:rsidRDefault="002358F6">
            <w:pPr>
              <w:pStyle w:val="MTableText"/>
            </w:pPr>
          </w:p>
        </w:tc>
      </w:tr>
    </w:tbl>
    <w:p w:rsidR="000A3ACA" w:rsidP="000A3ACA" w:rsidRDefault="000A3ACA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972"/>
        <w:gridCol w:w="1908"/>
        <w:gridCol w:w="3960"/>
        <w:gridCol w:w="1620"/>
        <w:gridCol w:w="2160"/>
      </w:tblGrid>
      <w:tr w:rsidR="00C55CC4" w:rsidTr="00090797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C55CC4" w:rsidP="00536D83" w:rsidRDefault="00C55CC4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C55CC4" w:rsidP="0038489C" w:rsidRDefault="00C55CC4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r>
              <w:t xml:space="preserve">Tufts Health Plan Of 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55CC4" w:rsidP="0038489C" w:rsidRDefault="00C55CC4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r>
              <w:t xml:space="preserve">775381150 - 05</w:t>
            </w:r>
          </w:p>
        </w:tc>
      </w:tr>
      <w:tr w:rsidR="00C55CC4" w:rsidTr="00090797">
        <w:trPr>
          <w:trHeight w:val="305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55CC4" w:rsidP="0038489C" w:rsidRDefault="00C55CC4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C55CC4" w:rsidP="0038489C" w:rsidRDefault="00C55CC4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r>
              <w:t xml:space="preserve">Mohammed N. Afsar Of Me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C55CC4" w:rsidP="0038489C" w:rsidRDefault="00C55CC4">
            <w:pPr>
              <w:pStyle w:val="MTableText"/>
            </w:pPr>
          </w:p>
        </w:tc>
      </w:tr>
    </w:tbl>
    <w:p w:rsidR="00C55CC4" w:rsidP="000A3ACA" w:rsidRDefault="00C55CC4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1E0" w:firstRow="1" w:lastRow="1" w:firstColumn="1" w:lastColumn="1" w:noHBand="0" w:noVBand="0"/>
      </w:tblPr>
      <w:tblGrid>
        <w:gridCol w:w="2880"/>
        <w:gridCol w:w="7740"/>
      </w:tblGrid>
      <w:tr w:rsidRPr="001A465C" w:rsidR="000A1392" w:rsidTr="00090797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Pr="001A465C" w:rsidR="000A1392" w:rsidP="00144141" w:rsidRDefault="000A1392">
            <w:pPr>
              <w:pStyle w:val="MColumnHead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0A1392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0A1392" w:rsidP="00144141" w:rsidRDefault="000A1392">
            <w:pPr>
              <w:pStyle w:val="MColumnHead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0A1392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0A1392" w:rsidP="00144141" w:rsidRDefault="000A1392">
            <w:pPr>
              <w:pStyle w:val="MColumnHead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0A1392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0A1392" w:rsidP="00144141" w:rsidRDefault="000A1392">
            <w:pPr>
              <w:pStyle w:val="MColumnHead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1A1146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1A1146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 w:rsidRPr="00536D83" w:rsidR="001A1146" w:rsidTr="00090797">
        <w:trPr>
          <w:trHeight w:val="234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 w:rsidR="001A1146" w:rsidP="001C0048" w:rsidRDefault="001A1146">
            <w:pPr>
              <w:pStyle w:val="MColumnHead"/>
              <w:jc w:val="both"/>
            </w:pPr>
            <w:r w:rsidRPr="002358F6">
              <w:t>Capabilities</w:t>
            </w:r>
          </w:p>
          <w:p/>
        </w:tc>
      </w:tr>
      <w:tr w:rsidRPr="001A465C" w:rsidR="001A1146" w:rsidTr="00090797">
        <w:trPr>
          <w:trHeight w:val="552"/>
        </w:trPr>
        <w:tc>
          <w:tcPr>
            <w:tcW w:w="2880" w:type="dxa"/>
            <w:vMerge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 w:rsidR="001A1146" w:rsidP="001C0048" w:rsidRDefault="001A1146">
            <w:pPr>
              <w:pStyle w:val="MColumnHead"/>
              <w:jc w:val="both"/>
            </w:pPr>
            <w:r w:rsidRPr="002358F6">
              <w:t>Limitations</w:t>
            </w:r>
          </w:p>
          <w:p/>
        </w:tc>
      </w:tr>
      <w:tr w:rsidRPr="001A465C" w:rsidR="001A1146" w:rsidTr="00090797">
        <w:trPr>
          <w:trHeight w:val="503"/>
        </w:trPr>
        <w:tc>
          <w:tcPr>
            <w:tcW w:w="2880" w:type="dxa"/>
            <w:vMerge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 w:rsidR="001A1146" w:rsidP="001C0048" w:rsidRDefault="001A1146">
            <w:pPr>
              <w:pStyle w:val="MColumnHead"/>
              <w:jc w:val="both"/>
            </w:pPr>
            <w:r w:rsidRPr="002358F6">
              <w:t>Preferences</w:t>
            </w:r>
          </w:p>
          <w:p/>
        </w:tc>
      </w:tr>
    </w:tbl>
    <w:p w:rsidRPr="003C275D" w:rsidR="003C275D" w:rsidP="003C275D" w:rsidRDefault="003C275D"/>
    <w:p w:rsidR="00960B48" w:rsidP="00821787" w:rsidRDefault="000A1392">
      <w:pPr>
        <w:pStyle w:val="MHead1"/>
      </w:pPr>
      <w:r>
        <w:t>Referral</w:t>
      </w:r>
      <w:r w:rsidR="00D4766E">
        <w:t>/IEP</w:t>
      </w:r>
      <w:r>
        <w:t xml:space="preserve"> Information</w:t>
      </w:r>
    </w:p>
    <w:tbl>
      <w:tblPr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005"/>
        <w:gridCol w:w="1862"/>
        <w:gridCol w:w="3973"/>
        <w:gridCol w:w="1800"/>
        <w:gridCol w:w="1980"/>
        <w:gridCol w:w="1980"/>
      </w:tblGrid>
      <w:tr w:rsidR="007B44F7" w:rsidTr="00090797">
        <w:tc>
          <w:tcPr>
            <w:tcW w:w="1005" w:type="dxa"/>
            <w:shd w:val="clear" w:color="auto" w:fill="333333"/>
            <w:vAlign w:val="center"/>
          </w:tcPr>
          <w:p w:rsidRPr="00536D83" w:rsidR="007B44F7" w:rsidP="00536D83" w:rsidRDefault="007B44F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7B44F7" w:rsidP="0038489C" w:rsidRDefault="007B44F7">
            <w:pPr>
              <w:pStyle w:val="MColumnHead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B44F7" w:rsidP="0038489C" w:rsidRDefault="007B44F7">
            <w:pPr>
              <w:pStyle w:val="MColumnHead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 w:rsidR="007B44F7" w:rsidP="0038489C" w:rsidRDefault="007B44F7">
            <w:pPr>
              <w:pStyle w:val="MTableText"/>
            </w:pPr>
          </w:p>
        </w:tc>
      </w:tr>
    </w:tbl>
    <w:p w:rsidR="000A3ACA" w:rsidP="003C275D" w:rsidRDefault="000A3ACA">
      <w:pPr>
        <w:keepNext/>
      </w:pP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2880"/>
        <w:gridCol w:w="7740"/>
      </w:tblGrid>
      <w:tr w:rsidRPr="001A465C" w:rsidR="000A1392" w:rsidTr="00090797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Pr="001A465C" w:rsidR="000A1392" w:rsidP="00144141" w:rsidRDefault="000A1392">
            <w:pPr>
              <w:pStyle w:val="MColumnHead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 w:rsidRPr="001A465C" w:rsidR="000A1392" w:rsidTr="00090797"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0A1392" w:rsidP="00144141" w:rsidRDefault="000A1392">
            <w:pPr>
              <w:pStyle w:val="MColumnHead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 w:rsidRPr="003C275D" w:rsidR="003C275D" w:rsidP="003C275D" w:rsidRDefault="003C275D"/>
    <w:p w:rsidR="00C14683" w:rsidP="00821787" w:rsidRDefault="00D4766E">
      <w:pPr>
        <w:pStyle w:val="MHead1"/>
      </w:pPr>
      <w:r>
        <w:lastRenderedPageBreak/>
        <w:t xml:space="preserve">Education </w:t>
      </w:r>
      <w:r w:rsidR="00C14683">
        <w:t>History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1E0" w:firstRow="1" w:lastRow="1" w:firstColumn="1" w:lastColumn="1" w:noHBand="0" w:noVBand="0"/>
      </w:tblPr>
      <w:tblGrid>
        <w:gridCol w:w="5220"/>
        <w:gridCol w:w="5400"/>
      </w:tblGrid>
      <w:tr w:rsidR="005869E9" w:rsidTr="00090797"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5869E9" w:rsidTr="00090797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5869E9" w:rsidTr="00090797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 w:rsidR="005869E9" w:rsidTr="00090797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5869E9" w:rsidTr="00090797"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 w:rsidR="00990411" w:rsidP="00821787" w:rsidRDefault="00990411">
      <w:pPr>
        <w:pStyle w:val="MHead1"/>
      </w:pPr>
      <w:r>
        <w:t>Schools Attended</w:t>
      </w:r>
    </w:p>
    <w:p w:rsidR="00990411" w:rsidP="001660DE" w:rsidRDefault="006945F1">
      <w:pPr>
        <w:pStyle w:val="MTableHelp"/>
      </w:pPr>
      <w:r>
        <w:t xml:space="preserve">Lists schools attended in </w:t>
      </w:r>
      <w:r w:rsidR="001660DE">
        <w:t>reverse-</w:t>
      </w:r>
      <w:r>
        <w:t>chrono</w:t>
      </w:r>
      <w:r w:rsidR="001660DE">
        <w:t>logical order with current placement first.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384"/>
        <w:gridCol w:w="3672"/>
        <w:gridCol w:w="3564"/>
      </w:tblGrid>
      <w:tr w:rsidR="00687754">
        <w:tc>
          <w:tcPr>
            <w:tcW w:w="3384" w:type="dxa"/>
            <w:tcBorders>
              <w:bottom w:val="single" w:color="auto" w:sz="4" w:space="0"/>
            </w:tcBorders>
          </w:tcPr>
          <w:p w:rsidR="00990411" w:rsidP="00990411" w:rsidRDefault="00990411">
            <w:pPr>
              <w:pStyle w:val="MColumnHead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 w:rsidR="00990411" w:rsidP="00990411" w:rsidRDefault="00990411">
            <w:pPr>
              <w:pStyle w:val="MColumnHead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 w:rsidR="00990411" w:rsidP="00990411" w:rsidRDefault="00990411">
            <w:pPr>
              <w:pStyle w:val="MColumnHead"/>
            </w:pPr>
            <w:r>
              <w:t>Dates Attended</w:t>
            </w:r>
          </w:p>
        </w:tc>
      </w:tr>
      <w:tr w:rsidR="00687754"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 w:rsidR="00687754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 w:rsidR="00687754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 w:rsidR="003F7AD2" w:rsidTr="003F795D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  <w:tr w:rsidR="003F795D">
        <w:tc>
          <w:tcPr>
            <w:tcW w:w="3384" w:type="dxa"/>
            <w:tcBorders>
              <w:top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</w:tcBorders>
          </w:tcPr>
          <w:p/>
        </w:tc>
      </w:tr>
    </w:tbl>
    <w:p w:rsidR="001660DE" w:rsidP="00821787" w:rsidRDefault="001660DE">
      <w:pPr>
        <w:pStyle w:val="MHead1"/>
      </w:pPr>
      <w:r>
        <w:t>Discharge Information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1E0" w:firstRow="1" w:lastRow="1" w:firstColumn="1" w:lastColumn="1" w:noHBand="0" w:noVBand="0"/>
      </w:tblPr>
      <w:tblGrid>
        <w:gridCol w:w="3384"/>
        <w:gridCol w:w="7236"/>
      </w:tblGrid>
      <w:tr w:rsidR="001660DE" w:rsidTr="00090797"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660DE" w:rsidP="0038489C" w:rsidRDefault="001660DE">
            <w:pPr>
              <w:pStyle w:val="MColumnHead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1660DE" w:rsidTr="00090797"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660DE" w:rsidP="0038489C" w:rsidRDefault="001660DE">
            <w:pPr>
              <w:pStyle w:val="MColumnHead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 w:rsidR="001660DE" w:rsidTr="00090797"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1660DE" w:rsidP="0038489C" w:rsidRDefault="001660DE">
            <w:pPr>
              <w:pStyle w:val="MColumnHead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 w:rsidR="001660DE" w:rsidRDefault="001660DE"/>
    <w:sectPr w:rsidR="001660DE" w:rsidSect="005C57A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144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B0" w:rsidRDefault="00EB3BB0">
      <w:r>
        <w:separator/>
      </w:r>
    </w:p>
  </w:endnote>
  <w:endnote w:type="continuationSeparator" w:id="0">
    <w:p w:rsidR="00EB3BB0" w:rsidRDefault="00EB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ED8" w:rsidRPr="0066041A" w:rsidRDefault="00F84ED8" w:rsidP="00C14683">
    <w:pPr>
      <w:pStyle w:val="Footer"/>
      <w:rPr>
        <w:color w:val="000000"/>
      </w:rPr>
    </w:pPr>
  </w:p>
  <w:p w:rsidR="00F84ED8" w:rsidRDefault="00F84ED8" w:rsidP="00C14683">
    <w:pPr>
      <w:pStyle w:val="Footer"/>
      <w:tabs>
        <w:tab w:val="clear" w:pos="4320"/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F6335E">
      <w:rPr>
        <w:rFonts w:ascii="Arial" w:hAnsi="Arial" w:cs="Arial"/>
        <w:sz w:val="12"/>
        <w:szCs w:val="12"/>
      </w:rPr>
      <w:tab/>
      <w:t xml:space="preserve">Printed </w:t>
    </w: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DATE \@ "M/d/yyyy"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3A7FF2">
      <w:rPr>
        <w:rFonts w:ascii="Arial" w:hAnsi="Arial" w:cs="Arial"/>
        <w:noProof/>
        <w:sz w:val="12"/>
        <w:szCs w:val="12"/>
      </w:rPr>
      <w:t>4/20/2016</w:t>
    </w:r>
    <w:r w:rsidRPr="00F6335E">
      <w:rPr>
        <w:rFonts w:ascii="Arial" w:hAnsi="Arial" w:cs="Arial"/>
        <w:sz w:val="12"/>
        <w:szCs w:val="12"/>
      </w:rPr>
      <w:fldChar w:fldCharType="end"/>
    </w:r>
  </w:p>
  <w:p w:rsidR="00F84ED8" w:rsidRPr="00C45E90" w:rsidRDefault="00F84ED8" w:rsidP="00C14683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C45E90">
      <w:rPr>
        <w:rFonts w:ascii="Arial" w:hAnsi="Arial" w:cs="Arial"/>
        <w:sz w:val="12"/>
        <w:szCs w:val="12"/>
      </w:rPr>
      <w:t>© Melmark New England Inc. 200</w:t>
    </w:r>
    <w:r>
      <w:rPr>
        <w:rFonts w:ascii="Arial" w:hAnsi="Arial" w:cs="Arial"/>
        <w:sz w:val="12"/>
        <w:szCs w:val="12"/>
      </w:rPr>
      <w:t>5</w:t>
    </w:r>
    <w:r w:rsidRPr="00C45E90">
      <w:rPr>
        <w:rFonts w:ascii="Arial" w:hAnsi="Arial" w:cs="Arial"/>
        <w:sz w:val="12"/>
        <w:szCs w:val="12"/>
      </w:rPr>
      <w:t>.  May not be used without written permission.</w:t>
    </w:r>
    <w:r w:rsidRPr="00C45E90"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 w:rsidR="00F84ED8" w:rsidRPr="00F6335E" w:rsidRDefault="00F84ED8" w:rsidP="00B140D6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 w:cs="Arial"/>
          </w:rPr>
          <w:t>461 River Rd.</w:t>
        </w:r>
      </w:smartTag>
    </w:smartTag>
    <w:r>
      <w:rPr>
        <w:rFonts w:ascii="Arial" w:hAnsi="Arial" w:cs="Arial"/>
      </w:rPr>
      <w:t xml:space="preserve"> | </w:t>
    </w: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</w:rPr>
          <w:t>Andover</w:t>
        </w:r>
      </w:smartTag>
      <w:r w:rsidRPr="00F6335E">
        <w:rPr>
          <w:rFonts w:ascii="Arial" w:hAnsi="Arial" w:cs="Arial"/>
        </w:rPr>
        <w:t xml:space="preserve">, </w:t>
      </w:r>
      <w:smartTag w:uri="urn:schemas-microsoft-com:office:smarttags" w:element="State">
        <w:r w:rsidRPr="00F6335E">
          <w:rPr>
            <w:rFonts w:ascii="Arial" w:hAnsi="Arial" w:cs="Arial"/>
          </w:rPr>
          <w:t>MA</w:t>
        </w:r>
      </w:smartTag>
    </w:smartTag>
    <w:r>
      <w:rPr>
        <w:rFonts w:ascii="Arial" w:hAnsi="Arial" w:cs="Arial"/>
      </w:rPr>
      <w:t xml:space="preserve">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654- 4300</w:t>
    </w:r>
    <w:r w:rsidRPr="00F6335E">
      <w:rPr>
        <w:rFonts w:ascii="Arial" w:hAnsi="Arial" w:cs="Arial"/>
      </w:rPr>
      <w:t xml:space="preserve"> </w:t>
    </w:r>
  </w:p>
  <w:p w:rsidR="00F84ED8" w:rsidRPr="00C14683" w:rsidRDefault="00F84ED8" w:rsidP="00B140D6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ED8" w:rsidRPr="0066041A" w:rsidRDefault="00F84ED8" w:rsidP="00363FAE">
    <w:pPr>
      <w:pStyle w:val="Footer"/>
      <w:rPr>
        <w:color w:val="000000"/>
      </w:rPr>
    </w:pPr>
  </w:p>
  <w:p w:rsidR="00F84ED8" w:rsidRDefault="00F84ED8" w:rsidP="004E7F01">
    <w:pPr>
      <w:pStyle w:val="Footer"/>
      <w:tabs>
        <w:tab w:val="clear" w:pos="4320"/>
        <w:tab w:val="clear" w:pos="8640"/>
        <w:tab w:val="left" w:pos="5835"/>
        <w:tab w:val="right" w:pos="10800"/>
      </w:tabs>
      <w:rPr>
        <w:rFonts w:ascii="Arial" w:hAnsi="Arial" w:cs="Arial"/>
        <w:sz w:val="12"/>
        <w:szCs w:val="12"/>
      </w:rPr>
    </w:pP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FILENAME \p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2C7FF3">
      <w:rPr>
        <w:rFonts w:ascii="Arial" w:hAnsi="Arial" w:cs="Arial"/>
        <w:noProof/>
        <w:sz w:val="12"/>
        <w:szCs w:val="12"/>
      </w:rPr>
      <w:t>S:\EC\BeaulieuJ - 00259\Facesheet\Joseph B facesheet 5.8.13.doc</w:t>
    </w:r>
    <w:r w:rsidRPr="00F6335E">
      <w:rPr>
        <w:rFonts w:ascii="Arial" w:hAnsi="Arial" w:cs="Arial"/>
        <w:sz w:val="12"/>
        <w:szCs w:val="12"/>
      </w:rPr>
      <w:fldChar w:fldCharType="end"/>
    </w:r>
    <w:r w:rsidRPr="00F6335E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 w:rsidRPr="00F6335E">
      <w:rPr>
        <w:rFonts w:ascii="Arial" w:hAnsi="Arial" w:cs="Arial"/>
        <w:sz w:val="12"/>
        <w:szCs w:val="12"/>
      </w:rPr>
      <w:t xml:space="preserve">Printed </w:t>
    </w: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DATE \@ "M/d/yyyy"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3A7FF2">
      <w:rPr>
        <w:rFonts w:ascii="Arial" w:hAnsi="Arial" w:cs="Arial"/>
        <w:noProof/>
        <w:sz w:val="12"/>
        <w:szCs w:val="12"/>
      </w:rPr>
      <w:t>4/20/2016</w:t>
    </w:r>
    <w:r w:rsidRPr="00F6335E">
      <w:rPr>
        <w:rFonts w:ascii="Arial" w:hAnsi="Arial" w:cs="Arial"/>
        <w:sz w:val="12"/>
        <w:szCs w:val="12"/>
      </w:rPr>
      <w:fldChar w:fldCharType="end"/>
    </w:r>
  </w:p>
  <w:p w:rsidR="00F84ED8" w:rsidRPr="00C45E90" w:rsidRDefault="00F84ED8" w:rsidP="00363FAE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C45E90">
      <w:rPr>
        <w:rFonts w:ascii="Arial" w:hAnsi="Arial" w:cs="Arial"/>
        <w:sz w:val="12"/>
        <w:szCs w:val="12"/>
      </w:rPr>
      <w:t>© Melmark New England Inc. 200</w:t>
    </w:r>
    <w:r>
      <w:rPr>
        <w:rFonts w:ascii="Arial" w:hAnsi="Arial" w:cs="Arial"/>
        <w:sz w:val="12"/>
        <w:szCs w:val="12"/>
      </w:rPr>
      <w:t>5</w:t>
    </w:r>
    <w:r w:rsidRPr="00C45E90">
      <w:rPr>
        <w:rFonts w:ascii="Arial" w:hAnsi="Arial" w:cs="Arial"/>
        <w:sz w:val="12"/>
        <w:szCs w:val="12"/>
      </w:rPr>
      <w:t>.  May not be used without written permission.</w:t>
    </w:r>
    <w:r w:rsidRPr="00C45E90"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 w:rsidR="00F84ED8" w:rsidRPr="00F6335E" w:rsidRDefault="00F84ED8" w:rsidP="00363FAE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 w:cs="Arial"/>
          </w:rPr>
          <w:t>461 River Rd.</w:t>
        </w:r>
      </w:smartTag>
    </w:smartTag>
    <w:r>
      <w:rPr>
        <w:rFonts w:ascii="Arial" w:hAnsi="Arial" w:cs="Arial"/>
      </w:rPr>
      <w:t xml:space="preserve"> | </w:t>
    </w: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</w:rPr>
          <w:t>Andover</w:t>
        </w:r>
      </w:smartTag>
      <w:r w:rsidRPr="00F6335E">
        <w:rPr>
          <w:rFonts w:ascii="Arial" w:hAnsi="Arial" w:cs="Arial"/>
        </w:rPr>
        <w:t xml:space="preserve">, </w:t>
      </w:r>
      <w:smartTag w:uri="urn:schemas-microsoft-com:office:smarttags" w:element="State">
        <w:r w:rsidRPr="00F6335E">
          <w:rPr>
            <w:rFonts w:ascii="Arial" w:hAnsi="Arial" w:cs="Arial"/>
          </w:rPr>
          <w:t>MA</w:t>
        </w:r>
      </w:smartTag>
    </w:smartTag>
    <w:r>
      <w:rPr>
        <w:rFonts w:ascii="Arial" w:hAnsi="Arial" w:cs="Arial"/>
      </w:rPr>
      <w:t xml:space="preserve">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654- 4300</w:t>
    </w:r>
    <w:r w:rsidRPr="00F6335E">
      <w:rPr>
        <w:rFonts w:ascii="Arial" w:hAnsi="Arial" w:cs="Arial"/>
      </w:rPr>
      <w:t xml:space="preserve"> </w:t>
    </w:r>
  </w:p>
  <w:p w:rsidR="00F84ED8" w:rsidRDefault="00F84ED8" w:rsidP="00363FAE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B0" w:rsidRDefault="00EB3BB0">
      <w:r>
        <w:separator/>
      </w:r>
    </w:p>
  </w:footnote>
  <w:footnote w:type="continuationSeparator" w:id="0">
    <w:p w:rsidR="00EB3BB0" w:rsidRDefault="00EB3BB0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355" w:rsidP="00251E7E" w:rsidRDefault="005536F6">
    <w:pPr>
      <w:pStyle w:val="Header"/>
      <w:tabs>
        <w:tab w:val="clear" w:pos="4320"/>
        <w:tab w:val="clear" w:pos="8640"/>
        <w:tab w:val="left" w:pos="1665"/>
      </w:tabs>
      <w:rPr>
        <w:rFonts w:ascii="Arial Black" w:hAnsi="Arial Black" w:cs="Arial"/>
        <w:i/>
        <w:sz w:val="28"/>
        <w:szCs w:val="28"/>
      </w:rPr>
    </w:pPr>
    <w:r>
      <w:rPr>
        <w:noProof/>
      </w:rPr>
      <w:drawing>
        <wp:inline distT="0" distB="0" distL="0" distR="0" wp14:anchorId="611B71F0" wp14:editId="74EEE391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754"/>
      <w:gridCol w:w="2754"/>
      <w:gridCol w:w="2754"/>
      <w:gridCol w:w="2754"/>
    </w:tblGrid>
    <w:tr w:rsidR="00427073" w:rsidTr="00427073">
      <w:tc>
        <w:tcPr>
          <w:tcW w:w="2754" w:type="dxa"/>
        </w:tcPr>
        <w:p w:rsidR="00427073" w:rsidP="00251E7E" w:rsidRDefault="00427073">
          <w:pPr>
            <w:pStyle w:val="Header"/>
            <w:tabs>
              <w:tab w:val="clear" w:pos="4320"/>
              <w:tab w:val="clear" w:pos="8640"/>
              <w:tab w:val="left" w:pos="1665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 w:rsidR="00427073" w:rsidP="00251E7E" w:rsidRDefault="00427073">
          <w:pPr>
            <w:pStyle w:val="Header"/>
            <w:tabs>
              <w:tab w:val="clear" w:pos="4320"/>
              <w:tab w:val="clear" w:pos="8640"/>
              <w:tab w:val="left" w:pos="1665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 w:rsidR="00427073" w:rsidP="00251E7E" w:rsidRDefault="00427073">
          <w:pPr>
            <w:pStyle w:val="Header"/>
            <w:tabs>
              <w:tab w:val="clear" w:pos="4320"/>
              <w:tab w:val="clear" w:pos="8640"/>
              <w:tab w:val="left" w:pos="1665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r>
            <w:t>Afsar Saquib</w:t>
          </w:r>
        </w:p>
      </w:tc>
    </w:tr>
  </w:tbl>
  <w:p w:rsidR="00427073" w:rsidP="00251E7E" w:rsidRDefault="00427073">
    <w:pPr>
      <w:pStyle w:val="Header"/>
      <w:tabs>
        <w:tab w:val="clear" w:pos="4320"/>
        <w:tab w:val="clear" w:pos="8640"/>
        <w:tab w:val="left" w:pos="1665"/>
      </w:tabs>
      <w:rPr>
        <w:rFonts w:ascii="Arial Black" w:hAnsi="Arial Black" w:cs="Arial"/>
        <w:i/>
        <w:sz w:val="28"/>
        <w:szCs w:val="28"/>
      </w:rPr>
    </w:pPr>
  </w:p>
  <w:p w:rsidR="00F84ED8" w:rsidP="00C14683" w:rsidRDefault="00F84ED8">
    <w:pPr>
      <w:pStyle w:val="Header"/>
      <w:tabs>
        <w:tab w:val="clear" w:pos="4320"/>
        <w:tab w:val="clear" w:pos="8640"/>
        <w:tab w:val="left" w:pos="1665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A7FF2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A7FF2">
      <w:rPr>
        <w:noProof/>
      </w:rPr>
      <w:t>4</w:t>
    </w:r>
    <w:r>
      <w:fldChar w:fldCharType="end"/>
    </w:r>
  </w:p>
  <w:p w:rsidR="00F84ED8" w:rsidRDefault="00F84E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Borders>
        <w:bottom w:val="thinThickSmallGap" w:sz="24" w:space="0" w:color="auto"/>
      </w:tblBorders>
      <w:tblLook w:val="0000" w:firstRow="0" w:lastRow="0" w:firstColumn="0" w:lastColumn="0" w:noHBand="0" w:noVBand="0"/>
    </w:tblPr>
    <w:tblGrid>
      <w:gridCol w:w="2949"/>
      <w:gridCol w:w="7830"/>
    </w:tblGrid>
    <w:tr w:rsidR="00F84ED8" w:rsidTr="001D0186">
      <w:trPr>
        <w:trHeight w:val="720"/>
      </w:trPr>
      <w:tc>
        <w:tcPr>
          <w:tcW w:w="2949" w:type="dxa"/>
          <w:vAlign w:val="bottom"/>
        </w:tcPr>
        <w:p w:rsidR="00F84ED8" w:rsidRDefault="007E3732" w:rsidP="0038489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EE41A95" wp14:editId="7FDC9B52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 w:rsidR="00F84ED8" w:rsidRDefault="00F84ED8" w:rsidP="0038489C">
          <w:pPr>
            <w:pStyle w:val="Header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 w:rsidR="00F84ED8" w:rsidRPr="007226A5" w:rsidRDefault="00F84ED8" w:rsidP="00EF1FB7">
          <w:pPr>
            <w:pStyle w:val="Header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 w:rsidR="00F84ED8" w:rsidRDefault="00F84ED8" w:rsidP="00363FAE">
    <w:pPr>
      <w:pStyle w:val="Header"/>
      <w:tabs>
        <w:tab w:val="clear" w:pos="4320"/>
        <w:tab w:val="clear" w:pos="8640"/>
        <w:tab w:val="left" w:pos="1665"/>
      </w:tabs>
      <w:jc w:val="right"/>
    </w:pPr>
  </w:p>
  <w:p w:rsidR="00F84ED8" w:rsidRDefault="00F84ED8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5:docId w15:val="{79B5542B-838D-432B-99CC-9A056682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4683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1468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14683"/>
    <w:pPr>
      <w:keepNext/>
      <w:ind w:left="-559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4683"/>
    <w:pPr>
      <w:keepNext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14683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Footer">
    <w:name w:val="footer"/>
    <w:basedOn w:val="Normal"/>
    <w:rsid w:val="00C1468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14683"/>
    <w:pPr>
      <w:tabs>
        <w:tab w:val="center" w:pos="4320"/>
        <w:tab w:val="right" w:pos="8640"/>
      </w:tabs>
    </w:pPr>
  </w:style>
  <w:style w:type="paragraph" w:styleId="MBannerHeading" w:customStyle="1">
    <w:name w:val="M Banner Heading"/>
    <w:basedOn w:val="Normal"/>
    <w:rsid w:val="00C14683"/>
    <w:pPr>
      <w:jc w:val="right"/>
    </w:pPr>
    <w:rPr>
      <w:rFonts w:ascii="Arial Black" w:hAnsi="Arial Black"/>
      <w:i/>
      <w:sz w:val="28"/>
    </w:rPr>
  </w:style>
  <w:style w:type="paragraph" w:styleId="MColumnHead" w:customStyle="1">
    <w:name w:val="M Column Head"/>
    <w:basedOn w:val="Normal"/>
    <w:rsid w:val="00C14683"/>
    <w:pPr>
      <w:keepNext/>
    </w:pPr>
    <w:rPr>
      <w:rFonts w:ascii="Arial" w:hAnsi="Arial" w:cs="Arial"/>
      <w:b/>
      <w:szCs w:val="18"/>
    </w:rPr>
  </w:style>
  <w:style w:type="paragraph" w:styleId="MHead2" w:customStyle="1">
    <w:name w:val="M Head 2"/>
    <w:basedOn w:val="Normal"/>
    <w:rsid w:val="00C14683"/>
    <w:pPr>
      <w:spacing w:before="60"/>
    </w:pPr>
    <w:rPr>
      <w:rFonts w:ascii="Arial" w:hAnsi="Arial" w:cs="Arial"/>
      <w:b/>
    </w:rPr>
  </w:style>
  <w:style w:type="paragraph" w:styleId="MHead1" w:customStyle="1">
    <w:name w:val="M Head1"/>
    <w:basedOn w:val="Normal"/>
    <w:autoRedefine/>
    <w:rsid w:val="00821787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MSignature" w:customStyle="1">
    <w:name w:val="M Signature"/>
    <w:basedOn w:val="MColumnHead"/>
    <w:rsid w:val="00C14683"/>
    <w:rPr>
      <w:b w:val="0"/>
      <w:sz w:val="16"/>
    </w:rPr>
  </w:style>
  <w:style w:type="paragraph" w:styleId="MTableHelp" w:customStyle="1">
    <w:name w:val="M Table Help"/>
    <w:basedOn w:val="Normal"/>
    <w:rsid w:val="00C14683"/>
    <w:pPr>
      <w:keepNext/>
    </w:pPr>
    <w:rPr>
      <w:i/>
      <w:sz w:val="16"/>
      <w:szCs w:val="18"/>
    </w:rPr>
  </w:style>
  <w:style w:type="paragraph" w:styleId="MTableHelpOutside" w:customStyle="1">
    <w:name w:val="M Table Help Outside"/>
    <w:basedOn w:val="Normal"/>
    <w:rsid w:val="00C14683"/>
    <w:pPr>
      <w:keepNext/>
      <w:spacing w:after="60"/>
      <w:ind w:left="720"/>
    </w:pPr>
    <w:rPr>
      <w:i/>
      <w:sz w:val="18"/>
      <w:szCs w:val="18"/>
    </w:rPr>
  </w:style>
  <w:style w:type="paragraph" w:styleId="MTableText" w:customStyle="1">
    <w:name w:val="M Table Text"/>
    <w:basedOn w:val="Normal"/>
    <w:link w:val="MTableTextChar"/>
    <w:rsid w:val="00C14683"/>
    <w:pPr>
      <w:spacing w:before="60" w:after="60"/>
    </w:pPr>
    <w:rPr>
      <w:sz w:val="18"/>
    </w:rPr>
  </w:style>
  <w:style w:type="paragraph" w:styleId="MTableTextBold" w:customStyle="1">
    <w:name w:val="M Table Text Bold"/>
    <w:basedOn w:val="MTableText"/>
    <w:rsid w:val="00C14683"/>
    <w:rPr>
      <w:rFonts w:ascii="Arial" w:hAnsi="Arial"/>
      <w:b/>
      <w:i/>
    </w:rPr>
  </w:style>
  <w:style w:type="table" w:styleId="TableGrid">
    <w:name w:val="Table Grid"/>
    <w:basedOn w:val="TableNormal"/>
    <w:rsid w:val="00C146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qFormat/>
    <w:rsid w:val="00C14683"/>
    <w:pPr>
      <w:jc w:val="center"/>
    </w:pPr>
    <w:rPr>
      <w:b/>
    </w:rPr>
  </w:style>
  <w:style w:type="character" w:styleId="MTableTextChar" w:customStyle="1">
    <w:name w:val="M Table Text Char"/>
    <w:basedOn w:val="DefaultParagraphFont"/>
    <w:link w:val="MTableText"/>
    <w:rsid w:val="00EC4DF7"/>
    <w:rPr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4E75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B44F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3512E"/>
    <w:rPr>
      <w:color w:val="808080"/>
    </w:rPr>
  </w:style>
  <w:style w:type="character" w:styleId="Style1" w:customStyle="1">
    <w:name w:val="Style1"/>
    <w:basedOn w:val="DefaultParagraphFont"/>
    <w:uiPriority w:val="1"/>
    <w:rsid w:val="00835813"/>
    <w:rPr>
      <w:rFonts w:ascii="Arial" w:hAnsi="Arial"/>
      <w:b/>
      <w:sz w:val="24"/>
      <w:bdr w:val="none" w:color="auto" w:sz="0" w:space="0"/>
    </w:rPr>
  </w:style>
  <w:style w:type="character" w:styleId="Style2" w:customStyle="1">
    <w:name w:val="Style2"/>
    <w:basedOn w:val="DefaultParagraphFont"/>
    <w:uiPriority w:val="1"/>
    <w:rsid w:val="00835813"/>
    <w:rPr>
      <w:rFonts w:ascii="Arial" w:hAnsi="Arial"/>
      <w:b/>
      <w:sz w:val="24"/>
    </w:rPr>
  </w:style>
  <w:style w:type="character" w:styleId="Style3" w:customStyle="1">
    <w:name w:val="Style3"/>
    <w:basedOn w:val="DefaultParagraphFont"/>
    <w:uiPriority w:val="1"/>
    <w:rsid w:val="00C5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numbering" Target="/word/numbering.xml" Id="R3d84ed019f974bb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2BE996E33C49ABB2585419F9489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BB680-B1E1-44CE-9A5C-6159AFA9CB46}"/>
      </w:docPartPr>
      <w:docPartBody>
        <w:p w:rsidR="00E307A4" w:rsidRDefault="00CB2082" w:rsidP="00CB2082">
          <w:pPr>
            <w:pStyle w:val="9E2BE996E33C49ABB2585419F9489193"/>
          </w:pPr>
          <w:r w:rsidRPr="00A550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7A4"/>
    <w:rPr>
      <w:color w:val="808080"/>
    </w:rPr>
  </w:style>
  <w:style w:type="paragraph" w:customStyle="1" w:styleId="5DEF54316E484AC8A5740E2FD4722F10">
    <w:name w:val="5DEF54316E484AC8A5740E2FD4722F10"/>
    <w:rsid w:val="007B06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FA011223EF44410A9C85925CC247F8D">
    <w:name w:val="DFA011223EF44410A9C85925CC247F8D"/>
    <w:rsid w:val="007B0699"/>
  </w:style>
  <w:style w:type="paragraph" w:customStyle="1" w:styleId="5DEF54316E484AC8A5740E2FD4722F101">
    <w:name w:val="5DEF54316E484AC8A5740E2FD4722F101"/>
    <w:rsid w:val="000C6BE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EF54316E484AC8A5740E2FD4722F102">
    <w:name w:val="5DEF54316E484AC8A5740E2FD4722F102"/>
    <w:rsid w:val="008B3B9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FF8E41897514921BE0C03DB6016C2D7">
    <w:name w:val="CFF8E41897514921BE0C03DB6016C2D7"/>
    <w:rsid w:val="00CA2A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1A505824CF4A1F987446B94A482301">
    <w:name w:val="571A505824CF4A1F987446B94A482301"/>
    <w:rsid w:val="00CA2A4E"/>
  </w:style>
  <w:style w:type="paragraph" w:customStyle="1" w:styleId="57C0A270FD00421487721F90EAAB5637">
    <w:name w:val="57C0A270FD00421487721F90EAAB5637"/>
    <w:rsid w:val="00CA2A4E"/>
  </w:style>
  <w:style w:type="paragraph" w:customStyle="1" w:styleId="134176C968A34B81AB5D50D9C2B98B78">
    <w:name w:val="134176C968A34B81AB5D50D9C2B98B78"/>
    <w:rsid w:val="00CA2A4E"/>
  </w:style>
  <w:style w:type="paragraph" w:customStyle="1" w:styleId="DB1807FA7972416F91C6679FE00AE133">
    <w:name w:val="DB1807FA7972416F91C6679FE00AE133"/>
    <w:rsid w:val="006C301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B1807FA7972416F91C6679FE00AE1331">
    <w:name w:val="DB1807FA7972416F91C6679FE00AE1331"/>
    <w:rsid w:val="0094652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0B07D39559641C08FA2487DE953383E">
    <w:name w:val="00B07D39559641C08FA2487DE953383E"/>
    <w:rsid w:val="00FA527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0B07D39559641C08FA2487DE953383E1">
    <w:name w:val="00B07D39559641C08FA2487DE953383E1"/>
    <w:rsid w:val="00BA097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5E835D21EC74846B8B8522EAD921B57">
    <w:name w:val="25E835D21EC74846B8B8522EAD921B57"/>
    <w:rsid w:val="00CB2082"/>
  </w:style>
  <w:style w:type="paragraph" w:customStyle="1" w:styleId="8E25B2E315FA4885BA727EC2EC7EC0DD">
    <w:name w:val="8E25B2E315FA4885BA727EC2EC7EC0DD"/>
    <w:rsid w:val="00CB2082"/>
  </w:style>
  <w:style w:type="paragraph" w:customStyle="1" w:styleId="3E774EF5F0824D2990C06E05E752A327">
    <w:name w:val="3E774EF5F0824D2990C06E05E752A327"/>
    <w:rsid w:val="00CB2082"/>
  </w:style>
  <w:style w:type="paragraph" w:customStyle="1" w:styleId="5F247241B8FF4CDFB7B5CE52D8901FFE">
    <w:name w:val="5F247241B8FF4CDFB7B5CE52D8901FFE"/>
    <w:rsid w:val="00CB2082"/>
  </w:style>
  <w:style w:type="paragraph" w:customStyle="1" w:styleId="172E6BA06AF64360805C80157C13BAF0">
    <w:name w:val="172E6BA06AF64360805C80157C13BAF0"/>
    <w:rsid w:val="00CB2082"/>
  </w:style>
  <w:style w:type="paragraph" w:customStyle="1" w:styleId="9E2BE996E33C49ABB2585419F9489193">
    <w:name w:val="9E2BE996E33C49ABB2585419F9489193"/>
    <w:rsid w:val="00CB2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TotalTime>1088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STULASTNM FI Face Sheet</vt:lpstr>
    </vt:vector>
  </TitlesOfParts>
  <Manager>Helena Maguire</Manager>
  <Company>Melmark New England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STULASTNM FI Face Sheet</dc:title>
  <dc:subject>MNE Student Face Sheet</dc:subject>
  <dc:creator>Melmark User</dc:creator>
  <cp:lastModifiedBy>melmarkadm</cp:lastModifiedBy>
  <cp:revision>146</cp:revision>
  <cp:lastPrinted>2013-05-09T02:04:00Z</cp:lastPrinted>
  <dcterms:created xsi:type="dcterms:W3CDTF">2014-05-21T05:35:00Z</dcterms:created>
  <dcterms:modified xsi:type="dcterms:W3CDTF">2016-04-20T05:39:00Z</dcterms:modified>
</cp:coreProperties>
</file>