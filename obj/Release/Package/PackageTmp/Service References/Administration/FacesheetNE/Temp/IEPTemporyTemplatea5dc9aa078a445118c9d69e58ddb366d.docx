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Miller,Mackenzie,Lauren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08/29/2008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9625 Pleasant View Lane,Mint Hill,North Carolina,28227,United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03/12/2020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Presbyterian 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02/28/2022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ft (02/28/2022)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lbs (02/28/2022)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Blue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Miller,Jennifer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9625 Pleasant View Lane,Mint Hill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(980)260-8901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support@bathgeniellc.com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Miller,Howard 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Grammar,Bobby 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/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bottom w:val="single" w:color="999999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a142182b6e064c3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