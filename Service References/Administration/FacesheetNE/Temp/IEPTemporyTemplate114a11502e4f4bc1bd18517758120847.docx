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Afsar,Saquib,A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09/10/2005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/,00000,United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08/19/2013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Boston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02/16/2022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Bengali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Asian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5.500 ft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189.200 lbs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black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None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Erica DeMartino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/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Afsar,Sabina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shoque1000@gmail.com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mafsar@ece.tufts.edu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94 Concord Avenue,Lexington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(781)956-1442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42 Swanson Court,Boxboro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(978)929-9494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New Maguire New,Executive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(978)645-4300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New Bird New,Vice President and 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New Orchanian New,Senior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Julia New Hrdina New,Director School Servivices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New Duhnyan New,Director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r>
              <w:t xml:space="preserve">Tufts Health Plan Of Me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r>
              <w:t xml:space="preserve">775381150 - 05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Mohammed N. Afsar Of Me</w:t>
            </w: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Kathleen Russo,LEA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(978)540-2500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05/20/2022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Sterling Nursery School Of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123 Rowley Rd Of,Of,Sterling Of,Indiana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st Jorgia School Of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Of,Training Of,offer,Indiana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Change</w:t>
            </w:r>
          </w:p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3199494991794ab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