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Mohammed N. Afsar Of Me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72d2985dd057484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