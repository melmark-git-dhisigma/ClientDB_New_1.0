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Afsar,Saquib,A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09/10/2005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/,00000,United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08/19/2013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Boston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2022-02-20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Bengali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Asian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5.500 ft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Minor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189.200 lbs (2022-02-25)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Parents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black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Brown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r>
              <w:t xml:space="preserve"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None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Erica DeMartino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/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Mother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Afsar,Sabina</w:t>
            </w:r>
          </w:p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>
            <w:r>
              <w:t xml:space="preserve">shoque1000@gmail.com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Father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Afsar,Mohammed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>
            <w:r>
              <w:t xml:space="preserve">35 Fort Pond Hill Road,Littleton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(978)266-9555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mafsar@ece.tufts.edu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94 Concord Avenue,Lexington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(781)956-1442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Other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Haroon,Mohammed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>
            <w:r>
              <w:t xml:space="preserve">42 Swanson Court,Boxboro</w:t>
            </w: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r>
              <w:t xml:space="preserve">(978)929-9494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Helena New Maguire New,Executive Director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(978)645-4300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Frank New Bird New,Vice President and  Chief Clinical officer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Silva New Orchanian New,Senior Director of School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Julia New Hrdina New,Director School Servivices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r>
              <w:t xml:space="preserve">Kimberly New Duhnyan New,Director Residential Services</w:t>
            </w:r>
          </w:p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>
            <w:r>
              <w:t xml:space="preserve">(978)654-4300</w:t>
            </w:r>
          </w:p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Kathleen Russo,LEA</w:t>
            </w:r>
          </w:p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t xml:space="preserve">(978)540-2500</w:t>
            </w:r>
          </w:p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r>
              <w:t xml:space="preserve">Littleton Public Schools/Somerville Public Schools</w:t>
            </w:r>
          </w:p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05/20/2022</w:t>
            </w:r>
          </w:p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>
            <w:r>
              <w:t xml:space="preserve">Sterling Nursery School Of</w:t>
            </w:r>
          </w:p>
        </w:tc>
        <w:tc>
          <w:tcPr>
            <w:tcW w:w="3672" w:type="dxa"/>
            <w:tcBorders>
              <w:bottom w:val="single" w:color="999999" w:sz="4" w:space="0"/>
            </w:tcBorders>
          </w:tcPr>
          <w:p>
            <w:r>
              <w:t xml:space="preserve">123 Rowley Rd Of,Of,Sterling Of,Indiana</w:t>
            </w:r>
          </w:p>
        </w:tc>
        <w:tc>
          <w:tcPr>
            <w:tcW w:w="3564" w:type="dxa"/>
            <w:tcBorders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st Jorgia School Of</w:t>
            </w:r>
          </w:p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Of,Training Of,offer,Indiana</w:t>
            </w:r>
          </w:p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>
            <w:r>
              <w:t xml:space="preserve">09/10/2008-08/16/2013</w:t>
            </w:r>
          </w:p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02/10/2022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New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Change</w:t>
            </w:r>
          </w:p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09b9d91498f4427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